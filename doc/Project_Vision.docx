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9AB07" w14:textId="346A4296" w:rsidR="00236C4C" w:rsidRPr="00D047E9" w:rsidRDefault="00634DAC" w:rsidP="00236C4C">
      <w:pPr>
        <w:pStyle w:val="Title"/>
        <w:rPr>
          <w:rFonts w:ascii="Times New Roman" w:hAnsi="Times New Roman"/>
        </w:rPr>
      </w:pPr>
      <w:bookmarkStart w:id="0" w:name="_Hlk5212237"/>
      <w:proofErr w:type="spellStart"/>
      <w:r>
        <w:t>MovieStory</w:t>
      </w:r>
      <w:proofErr w:type="spellEnd"/>
    </w:p>
    <w:bookmarkEnd w:id="0"/>
    <w:p w14:paraId="08B06A5A" w14:textId="77777777" w:rsidR="0085257A" w:rsidRPr="00B90E27" w:rsidRDefault="00C912D7">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72ECC294" w14:textId="77777777" w:rsidR="0085257A" w:rsidRPr="00B90E27" w:rsidRDefault="0085257A">
      <w:pPr>
        <w:pStyle w:val="Title"/>
        <w:jc w:val="right"/>
        <w:rPr>
          <w:rFonts w:ascii="Times New Roman" w:hAnsi="Times New Roman"/>
        </w:rPr>
      </w:pPr>
    </w:p>
    <w:p w14:paraId="7FF19755"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7247838C" w14:textId="77777777" w:rsidR="0085257A" w:rsidRPr="00B90E27" w:rsidRDefault="0085257A">
      <w:pPr>
        <w:pStyle w:val="Title"/>
        <w:rPr>
          <w:rFonts w:ascii="Times New Roman" w:hAnsi="Times New Roman"/>
          <w:sz w:val="28"/>
        </w:rPr>
      </w:pPr>
    </w:p>
    <w:p w14:paraId="3C8E92D0" w14:textId="77777777" w:rsidR="0085257A" w:rsidRPr="00B90E27" w:rsidRDefault="0085257A"/>
    <w:p w14:paraId="44A30044"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3C4E0E37"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26979F9" w14:textId="77777777">
        <w:tc>
          <w:tcPr>
            <w:tcW w:w="2304" w:type="dxa"/>
          </w:tcPr>
          <w:p w14:paraId="198421D5" w14:textId="77777777" w:rsidR="0085257A" w:rsidRPr="00B90E27" w:rsidRDefault="0085257A">
            <w:pPr>
              <w:pStyle w:val="Tabletext"/>
              <w:jc w:val="center"/>
              <w:rPr>
                <w:b/>
              </w:rPr>
            </w:pPr>
            <w:r w:rsidRPr="00B90E27">
              <w:rPr>
                <w:b/>
              </w:rPr>
              <w:t>Date</w:t>
            </w:r>
          </w:p>
        </w:tc>
        <w:tc>
          <w:tcPr>
            <w:tcW w:w="1152" w:type="dxa"/>
          </w:tcPr>
          <w:p w14:paraId="7D12B7A6" w14:textId="77777777" w:rsidR="0085257A" w:rsidRPr="00B90E27" w:rsidRDefault="0085257A">
            <w:pPr>
              <w:pStyle w:val="Tabletext"/>
              <w:jc w:val="center"/>
              <w:rPr>
                <w:b/>
              </w:rPr>
            </w:pPr>
            <w:r w:rsidRPr="00B90E27">
              <w:rPr>
                <w:b/>
              </w:rPr>
              <w:t>Version</w:t>
            </w:r>
          </w:p>
        </w:tc>
        <w:tc>
          <w:tcPr>
            <w:tcW w:w="3744" w:type="dxa"/>
          </w:tcPr>
          <w:p w14:paraId="521C6240" w14:textId="77777777" w:rsidR="0085257A" w:rsidRPr="00B90E27" w:rsidRDefault="0085257A">
            <w:pPr>
              <w:pStyle w:val="Tabletext"/>
              <w:jc w:val="center"/>
              <w:rPr>
                <w:b/>
              </w:rPr>
            </w:pPr>
            <w:r w:rsidRPr="00B90E27">
              <w:rPr>
                <w:b/>
              </w:rPr>
              <w:t>Description</w:t>
            </w:r>
          </w:p>
        </w:tc>
        <w:tc>
          <w:tcPr>
            <w:tcW w:w="2304" w:type="dxa"/>
          </w:tcPr>
          <w:p w14:paraId="25F21056" w14:textId="77777777" w:rsidR="0085257A" w:rsidRPr="00B90E27" w:rsidRDefault="0085257A">
            <w:pPr>
              <w:pStyle w:val="Tabletext"/>
              <w:jc w:val="center"/>
              <w:rPr>
                <w:b/>
              </w:rPr>
            </w:pPr>
            <w:r w:rsidRPr="00B90E27">
              <w:rPr>
                <w:b/>
              </w:rPr>
              <w:t>Author</w:t>
            </w:r>
          </w:p>
        </w:tc>
      </w:tr>
      <w:tr w:rsidR="0085257A" w:rsidRPr="00B90E27" w14:paraId="4818584E" w14:textId="77777777">
        <w:tc>
          <w:tcPr>
            <w:tcW w:w="2304" w:type="dxa"/>
          </w:tcPr>
          <w:p w14:paraId="33793148" w14:textId="77777777"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14:paraId="4B64593E"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63C0814E" w14:textId="77777777" w:rsidR="0085257A" w:rsidRPr="00B90E27" w:rsidRDefault="0085257A">
            <w:pPr>
              <w:pStyle w:val="Tabletext"/>
            </w:pPr>
            <w:r w:rsidRPr="00B90E27">
              <w:t>&lt;details&gt;</w:t>
            </w:r>
          </w:p>
        </w:tc>
        <w:tc>
          <w:tcPr>
            <w:tcW w:w="2304" w:type="dxa"/>
          </w:tcPr>
          <w:p w14:paraId="6B2D68BF" w14:textId="77777777" w:rsidR="0085257A" w:rsidRPr="00B90E27" w:rsidRDefault="0085257A">
            <w:pPr>
              <w:pStyle w:val="Tabletext"/>
            </w:pPr>
            <w:r w:rsidRPr="00B90E27">
              <w:t>&lt;name&gt;</w:t>
            </w:r>
          </w:p>
        </w:tc>
      </w:tr>
      <w:tr w:rsidR="0085257A" w:rsidRPr="00B90E27" w14:paraId="1CCC4641" w14:textId="77777777">
        <w:tc>
          <w:tcPr>
            <w:tcW w:w="2304" w:type="dxa"/>
          </w:tcPr>
          <w:p w14:paraId="690077FC" w14:textId="0BA4FF4A" w:rsidR="0085257A" w:rsidRPr="00B90E27" w:rsidRDefault="00236C4C">
            <w:pPr>
              <w:pStyle w:val="Tabletext"/>
            </w:pPr>
            <w:bookmarkStart w:id="1" w:name="_Hlk5212181"/>
            <w:r>
              <w:t>03-</w:t>
            </w:r>
            <w:r w:rsidR="00871B38">
              <w:t>04-2019</w:t>
            </w:r>
          </w:p>
        </w:tc>
        <w:tc>
          <w:tcPr>
            <w:tcW w:w="1152" w:type="dxa"/>
          </w:tcPr>
          <w:p w14:paraId="5207DB9B" w14:textId="2FDADBFC" w:rsidR="0085257A" w:rsidRPr="00B90E27" w:rsidRDefault="00871B38">
            <w:pPr>
              <w:pStyle w:val="Tabletext"/>
            </w:pPr>
            <w:r>
              <w:t>V1</w:t>
            </w:r>
          </w:p>
        </w:tc>
        <w:tc>
          <w:tcPr>
            <w:tcW w:w="3744" w:type="dxa"/>
          </w:tcPr>
          <w:p w14:paraId="1280BA14" w14:textId="2C7C73CC" w:rsidR="0085257A" w:rsidRPr="00B90E27" w:rsidRDefault="00871B38">
            <w:pPr>
              <w:pStyle w:val="Tabletext"/>
            </w:pPr>
            <w:r>
              <w:t>First lines of documentation</w:t>
            </w:r>
          </w:p>
        </w:tc>
        <w:tc>
          <w:tcPr>
            <w:tcW w:w="2304" w:type="dxa"/>
          </w:tcPr>
          <w:p w14:paraId="6F6F52E6" w14:textId="6BEDDAAA" w:rsidR="0085257A" w:rsidRPr="00B90E27" w:rsidRDefault="00871B38">
            <w:pPr>
              <w:pStyle w:val="Tabletext"/>
            </w:pPr>
            <w:r>
              <w:t xml:space="preserve">Giurgiu Diana </w:t>
            </w:r>
            <w:proofErr w:type="spellStart"/>
            <w:r>
              <w:t>Ioana</w:t>
            </w:r>
            <w:proofErr w:type="spellEnd"/>
          </w:p>
        </w:tc>
      </w:tr>
      <w:bookmarkEnd w:id="1"/>
      <w:tr w:rsidR="0085257A" w:rsidRPr="00B90E27" w14:paraId="7936B34E" w14:textId="77777777">
        <w:tc>
          <w:tcPr>
            <w:tcW w:w="2304" w:type="dxa"/>
          </w:tcPr>
          <w:p w14:paraId="63AFF976" w14:textId="77777777" w:rsidR="0085257A" w:rsidRPr="00B90E27" w:rsidRDefault="0085257A">
            <w:pPr>
              <w:pStyle w:val="Tabletext"/>
            </w:pPr>
          </w:p>
        </w:tc>
        <w:tc>
          <w:tcPr>
            <w:tcW w:w="1152" w:type="dxa"/>
          </w:tcPr>
          <w:p w14:paraId="71021980" w14:textId="77777777" w:rsidR="0085257A" w:rsidRPr="00B90E27" w:rsidRDefault="0085257A">
            <w:pPr>
              <w:pStyle w:val="Tabletext"/>
            </w:pPr>
          </w:p>
        </w:tc>
        <w:tc>
          <w:tcPr>
            <w:tcW w:w="3744" w:type="dxa"/>
          </w:tcPr>
          <w:p w14:paraId="78994A71" w14:textId="77777777" w:rsidR="0085257A" w:rsidRPr="00B90E27" w:rsidRDefault="0085257A">
            <w:pPr>
              <w:pStyle w:val="Tabletext"/>
            </w:pPr>
          </w:p>
        </w:tc>
        <w:tc>
          <w:tcPr>
            <w:tcW w:w="2304" w:type="dxa"/>
          </w:tcPr>
          <w:p w14:paraId="2BC9D680" w14:textId="77777777" w:rsidR="0085257A" w:rsidRPr="00B90E27" w:rsidRDefault="0085257A">
            <w:pPr>
              <w:pStyle w:val="Tabletext"/>
            </w:pPr>
          </w:p>
        </w:tc>
      </w:tr>
      <w:tr w:rsidR="0085257A" w:rsidRPr="00B90E27" w14:paraId="5F65154F" w14:textId="77777777">
        <w:tc>
          <w:tcPr>
            <w:tcW w:w="2304" w:type="dxa"/>
          </w:tcPr>
          <w:p w14:paraId="4289AA20" w14:textId="77777777" w:rsidR="0085257A" w:rsidRPr="00B90E27" w:rsidRDefault="0085257A">
            <w:pPr>
              <w:pStyle w:val="Tabletext"/>
            </w:pPr>
          </w:p>
        </w:tc>
        <w:tc>
          <w:tcPr>
            <w:tcW w:w="1152" w:type="dxa"/>
          </w:tcPr>
          <w:p w14:paraId="365071F4" w14:textId="77777777" w:rsidR="0085257A" w:rsidRPr="00B90E27" w:rsidRDefault="0085257A">
            <w:pPr>
              <w:pStyle w:val="Tabletext"/>
            </w:pPr>
          </w:p>
        </w:tc>
        <w:tc>
          <w:tcPr>
            <w:tcW w:w="3744" w:type="dxa"/>
          </w:tcPr>
          <w:p w14:paraId="47307FCC" w14:textId="77777777" w:rsidR="0085257A" w:rsidRPr="00B90E27" w:rsidRDefault="0085257A">
            <w:pPr>
              <w:pStyle w:val="Tabletext"/>
            </w:pPr>
          </w:p>
        </w:tc>
        <w:tc>
          <w:tcPr>
            <w:tcW w:w="2304" w:type="dxa"/>
          </w:tcPr>
          <w:p w14:paraId="2AA38D00" w14:textId="77777777" w:rsidR="0085257A" w:rsidRPr="00B90E27" w:rsidRDefault="0085257A">
            <w:pPr>
              <w:pStyle w:val="Tabletext"/>
            </w:pPr>
          </w:p>
        </w:tc>
      </w:tr>
    </w:tbl>
    <w:p w14:paraId="43EF6F82" w14:textId="77777777" w:rsidR="0085257A" w:rsidRPr="00B90E27" w:rsidRDefault="0085257A"/>
    <w:p w14:paraId="5395B913" w14:textId="77777777" w:rsidR="0085257A" w:rsidRPr="00B90E27" w:rsidRDefault="0085257A">
      <w:pPr>
        <w:pStyle w:val="Title"/>
        <w:rPr>
          <w:rFonts w:ascii="Times New Roman" w:hAnsi="Times New Roman"/>
        </w:rPr>
      </w:pPr>
      <w:r w:rsidRPr="00B90E27">
        <w:rPr>
          <w:rFonts w:ascii="Times New Roman" w:hAnsi="Times New Roman"/>
        </w:rPr>
        <w:br w:type="page"/>
      </w:r>
      <w:bookmarkStart w:id="2" w:name="_GoBack"/>
      <w:bookmarkEnd w:id="2"/>
      <w:r w:rsidRPr="00B90E27">
        <w:rPr>
          <w:rFonts w:ascii="Times New Roman" w:hAnsi="Times New Roman"/>
        </w:rPr>
        <w:lastRenderedPageBreak/>
        <w:t>Table of Contents</w:t>
      </w:r>
    </w:p>
    <w:p w14:paraId="31E9E87E" w14:textId="77777777"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7588F466"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214E9F6"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1760546B"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65933C60"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5C800EDB"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7C6DB8C"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62E16A97"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7CC30FCC"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6242095B"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1A6DD8D4"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0323FEA8"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16ED2B01"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23979325"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08F4AB64"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C912D7">
        <w:lastRenderedPageBreak/>
        <w:fldChar w:fldCharType="begin"/>
      </w:r>
      <w:r w:rsidR="00C912D7">
        <w:instrText xml:space="preserve"> TITLE  \* MERGEFORMAT </w:instrText>
      </w:r>
      <w:r w:rsidR="00C912D7">
        <w:fldChar w:fldCharType="separate"/>
      </w:r>
      <w:r w:rsidR="009B5BF2" w:rsidRPr="00B90E27">
        <w:rPr>
          <w:rFonts w:ascii="Times New Roman" w:hAnsi="Times New Roman"/>
        </w:rPr>
        <w:t>Vision</w:t>
      </w:r>
      <w:r w:rsidR="00C912D7">
        <w:rPr>
          <w:rFonts w:ascii="Times New Roman" w:hAnsi="Times New Roman"/>
        </w:rPr>
        <w:fldChar w:fldCharType="end"/>
      </w:r>
    </w:p>
    <w:p w14:paraId="2D5FD09B" w14:textId="77777777" w:rsidR="0085257A" w:rsidRPr="00B90E27" w:rsidRDefault="0085257A">
      <w:pPr>
        <w:pStyle w:val="Heading1"/>
        <w:rPr>
          <w:rFonts w:ascii="Times New Roman" w:hAnsi="Times New Roman"/>
        </w:rPr>
      </w:pPr>
      <w:bookmarkStart w:id="3" w:name="_Toc456598586"/>
      <w:bookmarkStart w:id="4" w:name="_Toc456600917"/>
      <w:bookmarkStart w:id="5" w:name="_Toc316556900"/>
      <w:bookmarkStart w:id="6" w:name="_Toc436203377"/>
      <w:bookmarkStart w:id="7" w:name="_Toc452813577"/>
      <w:r w:rsidRPr="00B90E27">
        <w:rPr>
          <w:rFonts w:ascii="Times New Roman" w:hAnsi="Times New Roman"/>
        </w:rPr>
        <w:t>Introduction</w:t>
      </w:r>
      <w:bookmarkEnd w:id="3"/>
      <w:bookmarkEnd w:id="4"/>
      <w:bookmarkEnd w:id="5"/>
    </w:p>
    <w:p w14:paraId="7D8EBA7D" w14:textId="77777777" w:rsidR="0085257A" w:rsidRPr="00B90E27" w:rsidRDefault="0085257A">
      <w:pPr>
        <w:pStyle w:val="Heading2"/>
        <w:rPr>
          <w:rFonts w:ascii="Times New Roman" w:hAnsi="Times New Roman"/>
        </w:rPr>
      </w:pPr>
      <w:bookmarkStart w:id="8" w:name="_Toc456598587"/>
      <w:bookmarkStart w:id="9" w:name="_Toc456600918"/>
      <w:bookmarkStart w:id="10" w:name="_Toc316556901"/>
      <w:r w:rsidRPr="00B90E27">
        <w:rPr>
          <w:rFonts w:ascii="Times New Roman" w:hAnsi="Times New Roman"/>
        </w:rPr>
        <w:t>Purpose</w:t>
      </w:r>
      <w:bookmarkEnd w:id="8"/>
      <w:bookmarkEnd w:id="9"/>
      <w:bookmarkEnd w:id="10"/>
    </w:p>
    <w:p w14:paraId="6287F78B" w14:textId="4E34D27B" w:rsidR="0085257A" w:rsidRDefault="00871B38" w:rsidP="00634DAC">
      <w:pPr>
        <w:pStyle w:val="Title"/>
        <w:jc w:val="left"/>
        <w:rPr>
          <w:rFonts w:ascii="Times New Roman" w:hAnsi="Times New Roman"/>
          <w:b w:val="0"/>
          <w:sz w:val="20"/>
        </w:rPr>
      </w:pPr>
      <w:bookmarkStart w:id="11" w:name="_Toc456598588"/>
      <w:bookmarkStart w:id="12" w:name="_Toc456600919"/>
      <w:bookmarkStart w:id="13" w:name="_Toc316556902"/>
      <w:bookmarkStart w:id="14" w:name="_Hlk5214560"/>
      <w:r w:rsidRPr="00634DAC">
        <w:rPr>
          <w:rFonts w:ascii="Times New Roman" w:hAnsi="Times New Roman"/>
          <w:b w:val="0"/>
          <w:sz w:val="20"/>
        </w:rPr>
        <w:t>The purpose of this document is to collect, analyze, and define high-level needs and features of the</w:t>
      </w:r>
      <w:r w:rsidR="00634DAC" w:rsidRPr="00634DAC">
        <w:rPr>
          <w:rFonts w:ascii="Times New Roman" w:hAnsi="Times New Roman"/>
          <w:b w:val="0"/>
          <w:sz w:val="20"/>
        </w:rPr>
        <w:t xml:space="preserve"> </w:t>
      </w:r>
      <w:proofErr w:type="spellStart"/>
      <w:r w:rsidR="00634DAC" w:rsidRPr="00634DAC">
        <w:rPr>
          <w:rFonts w:ascii="Times New Roman" w:hAnsi="Times New Roman"/>
          <w:b w:val="0"/>
          <w:sz w:val="20"/>
        </w:rPr>
        <w:t>MovieStory</w:t>
      </w:r>
      <w:proofErr w:type="spellEnd"/>
      <w:r w:rsidR="00634DAC" w:rsidRPr="00634DAC">
        <w:rPr>
          <w:rFonts w:ascii="Times New Roman" w:hAnsi="Times New Roman"/>
          <w:b w:val="0"/>
          <w:sz w:val="20"/>
        </w:rPr>
        <w:t xml:space="preserve"> </w:t>
      </w:r>
      <w:proofErr w:type="spellStart"/>
      <w:proofErr w:type="gramStart"/>
      <w:r w:rsidR="00634DAC" w:rsidRPr="00634DAC">
        <w:rPr>
          <w:rFonts w:ascii="Times New Roman" w:hAnsi="Times New Roman"/>
          <w:b w:val="0"/>
          <w:sz w:val="20"/>
        </w:rPr>
        <w:t>application,a</w:t>
      </w:r>
      <w:r w:rsidR="00634DAC" w:rsidRPr="00634DAC">
        <w:rPr>
          <w:rFonts w:ascii="Times New Roman" w:hAnsi="Times New Roman"/>
          <w:b w:val="0"/>
          <w:sz w:val="20"/>
        </w:rPr>
        <w:t>n</w:t>
      </w:r>
      <w:proofErr w:type="spellEnd"/>
      <w:proofErr w:type="gramEnd"/>
      <w:r w:rsidR="00634DAC" w:rsidRPr="00634DAC">
        <w:rPr>
          <w:rFonts w:ascii="Times New Roman" w:hAnsi="Times New Roman"/>
          <w:b w:val="0"/>
          <w:sz w:val="20"/>
        </w:rPr>
        <w:t xml:space="preserve"> online database for information on movies, tv series and celebrities </w:t>
      </w:r>
      <w:r w:rsidR="00634DAC" w:rsidRPr="00634DAC">
        <w:rPr>
          <w:rFonts w:ascii="Times New Roman" w:hAnsi="Times New Roman"/>
          <w:b w:val="0"/>
          <w:sz w:val="20"/>
        </w:rPr>
        <w:t>.</w:t>
      </w:r>
      <w:r w:rsidRPr="00634DAC">
        <w:rPr>
          <w:rFonts w:ascii="Times New Roman" w:hAnsi="Times New Roman"/>
          <w:b w:val="0"/>
          <w:sz w:val="20"/>
        </w:rPr>
        <w:t xml:space="preserve"> It focuses on the capabilities needed by the stakeholders and the target users, and why these needs exist. The details of h</w:t>
      </w:r>
      <w:r w:rsidR="00634DAC" w:rsidRPr="00634DAC">
        <w:rPr>
          <w:rFonts w:ascii="Times New Roman" w:hAnsi="Times New Roman"/>
          <w:b w:val="0"/>
          <w:sz w:val="20"/>
        </w:rPr>
        <w:t xml:space="preserve">ow </w:t>
      </w:r>
      <w:r w:rsidRPr="00634DAC">
        <w:rPr>
          <w:rFonts w:ascii="Times New Roman" w:hAnsi="Times New Roman"/>
          <w:b w:val="0"/>
          <w:sz w:val="20"/>
        </w:rPr>
        <w:t xml:space="preserve">the Application fulfills these needs are detailed in the use-case and supplementary </w:t>
      </w:r>
      <w:proofErr w:type="spellStart"/>
      <w:r w:rsidRPr="00634DAC">
        <w:rPr>
          <w:rFonts w:ascii="Times New Roman" w:hAnsi="Times New Roman"/>
          <w:b w:val="0"/>
          <w:sz w:val="20"/>
        </w:rPr>
        <w:t>specifications</w:t>
      </w:r>
      <w:r w:rsidR="0085257A" w:rsidRPr="00634DAC">
        <w:rPr>
          <w:rFonts w:ascii="Times New Roman" w:hAnsi="Times New Roman"/>
          <w:b w:val="0"/>
          <w:sz w:val="20"/>
        </w:rPr>
        <w:t>Scope</w:t>
      </w:r>
      <w:bookmarkEnd w:id="11"/>
      <w:bookmarkEnd w:id="12"/>
      <w:bookmarkEnd w:id="13"/>
      <w:proofErr w:type="spellEnd"/>
      <w:r w:rsidR="00634DAC" w:rsidRPr="00634DAC">
        <w:rPr>
          <w:rFonts w:ascii="Times New Roman" w:hAnsi="Times New Roman"/>
          <w:b w:val="0"/>
          <w:sz w:val="20"/>
        </w:rPr>
        <w:t>.</w:t>
      </w:r>
    </w:p>
    <w:bookmarkEnd w:id="14"/>
    <w:p w14:paraId="7B1C316A" w14:textId="77777777" w:rsidR="00634DAC" w:rsidRDefault="00634DAC" w:rsidP="00634DAC">
      <w:pPr>
        <w:pStyle w:val="Heading2"/>
      </w:pPr>
      <w:r>
        <w:t xml:space="preserve">  Scope</w:t>
      </w:r>
    </w:p>
    <w:p w14:paraId="5B7BA062" w14:textId="36BDEB7F" w:rsidR="00634DAC" w:rsidRPr="000835E9" w:rsidRDefault="000835E9" w:rsidP="000835E9">
      <w:pPr>
        <w:pStyle w:val="Heading2"/>
        <w:numPr>
          <w:ilvl w:val="0"/>
          <w:numId w:val="0"/>
        </w:numPr>
        <w:rPr>
          <w:rFonts w:ascii="Times New Roman" w:hAnsi="Times New Roman"/>
          <w:b w:val="0"/>
        </w:rPr>
      </w:pPr>
      <w:r>
        <w:rPr>
          <w:rFonts w:ascii="Times New Roman" w:hAnsi="Times New Roman"/>
          <w:b w:val="0"/>
        </w:rPr>
        <w:t>T</w:t>
      </w:r>
      <w:r w:rsidR="00634DAC" w:rsidRPr="000835E9">
        <w:rPr>
          <w:rFonts w:ascii="Times New Roman" w:hAnsi="Times New Roman"/>
          <w:b w:val="0"/>
        </w:rPr>
        <w:t xml:space="preserve">he application will provide the enthusiast of movies or tv shows, with up-to-date information on </w:t>
      </w:r>
      <w:r w:rsidRPr="000835E9">
        <w:rPr>
          <w:rFonts w:ascii="Times New Roman" w:hAnsi="Times New Roman"/>
          <w:b w:val="0"/>
        </w:rPr>
        <w:t xml:space="preserve">the latest release of their </w:t>
      </w:r>
      <w:proofErr w:type="spellStart"/>
      <w:r w:rsidRPr="000835E9">
        <w:rPr>
          <w:rFonts w:ascii="Times New Roman" w:hAnsi="Times New Roman"/>
          <w:b w:val="0"/>
        </w:rPr>
        <w:t>favourite</w:t>
      </w:r>
      <w:proofErr w:type="spellEnd"/>
      <w:r w:rsidRPr="000835E9">
        <w:rPr>
          <w:rFonts w:ascii="Times New Roman" w:hAnsi="Times New Roman"/>
          <w:b w:val="0"/>
        </w:rPr>
        <w:t xml:space="preserve"> movies or tv series. It will also allow users to express upon a movie or tv series</w:t>
      </w:r>
      <w:r w:rsidR="00634DAC" w:rsidRPr="000835E9">
        <w:rPr>
          <w:rFonts w:ascii="Times New Roman" w:hAnsi="Times New Roman"/>
          <w:b w:val="0"/>
        </w:rPr>
        <w:t xml:space="preserve"> </w:t>
      </w:r>
    </w:p>
    <w:p w14:paraId="005C565B" w14:textId="4535AE51" w:rsidR="0085257A" w:rsidRDefault="0085257A">
      <w:pPr>
        <w:pStyle w:val="Heading2"/>
        <w:rPr>
          <w:rFonts w:ascii="Times New Roman" w:hAnsi="Times New Roman"/>
        </w:rPr>
      </w:pPr>
      <w:bookmarkStart w:id="15" w:name="_Toc456598589"/>
      <w:bookmarkStart w:id="16" w:name="_Toc456600920"/>
      <w:bookmarkStart w:id="17" w:name="_Toc316556903"/>
      <w:r w:rsidRPr="00B90E27">
        <w:rPr>
          <w:rFonts w:ascii="Times New Roman" w:hAnsi="Times New Roman"/>
        </w:rPr>
        <w:t>Definitions, Acronyms, and Abbreviations</w:t>
      </w:r>
      <w:bookmarkEnd w:id="15"/>
      <w:bookmarkEnd w:id="16"/>
      <w:bookmarkEnd w:id="17"/>
    </w:p>
    <w:p w14:paraId="376D3B0F" w14:textId="76919D05" w:rsidR="000835E9" w:rsidRPr="000835E9" w:rsidRDefault="000835E9" w:rsidP="000835E9">
      <w:proofErr w:type="spellStart"/>
      <w:r w:rsidRPr="000835E9">
        <w:t>MovieStory</w:t>
      </w:r>
      <w:proofErr w:type="spellEnd"/>
      <w:r w:rsidRPr="000835E9">
        <w:t xml:space="preserve"> is </w:t>
      </w:r>
      <w:r w:rsidRPr="000835E9">
        <w:t>an online database for information on movies, tv series and celebrities</w:t>
      </w:r>
      <w:r w:rsidRPr="000835E9">
        <w:t>.</w:t>
      </w:r>
    </w:p>
    <w:p w14:paraId="7746A20A" w14:textId="2F003B82" w:rsidR="0085257A" w:rsidRDefault="0085257A">
      <w:pPr>
        <w:pStyle w:val="Heading2"/>
        <w:rPr>
          <w:rFonts w:ascii="Times New Roman" w:hAnsi="Times New Roman"/>
        </w:rPr>
      </w:pPr>
      <w:bookmarkStart w:id="18" w:name="_Toc456598590"/>
      <w:bookmarkStart w:id="19" w:name="_Toc456600921"/>
      <w:bookmarkStart w:id="20" w:name="_Toc316556904"/>
      <w:r w:rsidRPr="00B90E27">
        <w:rPr>
          <w:rFonts w:ascii="Times New Roman" w:hAnsi="Times New Roman"/>
        </w:rPr>
        <w:t>References</w:t>
      </w:r>
      <w:bookmarkEnd w:id="18"/>
      <w:bookmarkEnd w:id="19"/>
      <w:bookmarkEnd w:id="20"/>
    </w:p>
    <w:p w14:paraId="36F7B1EF" w14:textId="19ECB553" w:rsidR="000835E9" w:rsidRDefault="000835E9" w:rsidP="000835E9">
      <w:hyperlink r:id="rId8" w:history="1">
        <w:r>
          <w:rPr>
            <w:rStyle w:val="Hyperlink"/>
          </w:rPr>
          <w:t>https://en.wikipedia.org/wiki/IMDb</w:t>
        </w:r>
      </w:hyperlink>
    </w:p>
    <w:p w14:paraId="28F4FE1B" w14:textId="41767691" w:rsidR="000835E9" w:rsidRPr="000835E9" w:rsidRDefault="001B380E" w:rsidP="000835E9">
      <w:hyperlink r:id="rId9" w:history="1">
        <w:r>
          <w:rPr>
            <w:rStyle w:val="Hyperlink"/>
          </w:rPr>
          <w:t>https://en.wikipedia.org/wiki/Vision_document</w:t>
        </w:r>
      </w:hyperlink>
    </w:p>
    <w:p w14:paraId="3F014802" w14:textId="77777777" w:rsidR="0085257A" w:rsidRPr="00B90E27" w:rsidRDefault="0085257A">
      <w:pPr>
        <w:pStyle w:val="Heading2"/>
        <w:rPr>
          <w:rFonts w:ascii="Times New Roman" w:hAnsi="Times New Roman"/>
        </w:rPr>
      </w:pPr>
      <w:bookmarkStart w:id="21" w:name="_Toc456598591"/>
      <w:bookmarkStart w:id="22" w:name="_Toc456600922"/>
      <w:bookmarkStart w:id="23" w:name="_Toc316556905"/>
      <w:r w:rsidRPr="00B90E27">
        <w:rPr>
          <w:rFonts w:ascii="Times New Roman" w:hAnsi="Times New Roman"/>
        </w:rPr>
        <w:t>Overview</w:t>
      </w:r>
      <w:bookmarkEnd w:id="21"/>
      <w:bookmarkEnd w:id="22"/>
      <w:bookmarkEnd w:id="23"/>
    </w:p>
    <w:p w14:paraId="2F3450F7" w14:textId="77777777"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0512DE37" w14:textId="77777777" w:rsidR="0085257A" w:rsidRPr="00B90E27" w:rsidRDefault="0085257A">
      <w:pPr>
        <w:pStyle w:val="Heading1"/>
        <w:rPr>
          <w:rFonts w:ascii="Times New Roman" w:hAnsi="Times New Roman"/>
        </w:rPr>
      </w:pPr>
      <w:bookmarkStart w:id="24" w:name="_Toc316556906"/>
      <w:r w:rsidRPr="00B90E27">
        <w:rPr>
          <w:rFonts w:ascii="Times New Roman" w:hAnsi="Times New Roman"/>
        </w:rPr>
        <w:t>Positioning</w:t>
      </w:r>
      <w:bookmarkEnd w:id="6"/>
      <w:bookmarkEnd w:id="7"/>
      <w:bookmarkEnd w:id="24"/>
    </w:p>
    <w:p w14:paraId="3FE38639" w14:textId="77777777" w:rsidR="0085257A" w:rsidRPr="00B90E27" w:rsidRDefault="0085257A">
      <w:pPr>
        <w:pStyle w:val="Heading2"/>
        <w:rPr>
          <w:rFonts w:ascii="Times New Roman" w:hAnsi="Times New Roman"/>
        </w:rPr>
      </w:pPr>
      <w:bookmarkStart w:id="25" w:name="_Toc436203379"/>
      <w:bookmarkStart w:id="26" w:name="_Toc452813579"/>
      <w:bookmarkStart w:id="27" w:name="_Toc316556907"/>
      <w:r w:rsidRPr="00B90E27">
        <w:rPr>
          <w:rFonts w:ascii="Times New Roman" w:hAnsi="Times New Roman"/>
        </w:rPr>
        <w:t>Problem Statement</w:t>
      </w:r>
      <w:bookmarkEnd w:id="25"/>
      <w:bookmarkEnd w:id="26"/>
      <w:bookmarkEnd w:id="27"/>
    </w:p>
    <w:p w14:paraId="16A112EC"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07B1895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C5FB5E3"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3ED18A40" w14:textId="77777777" w:rsidR="0085257A" w:rsidRPr="00B90E27" w:rsidRDefault="0085257A" w:rsidP="00F669DB">
            <w:pPr>
              <w:pStyle w:val="InfoBlue"/>
              <w:rPr>
                <w:color w:val="C0504D" w:themeColor="accent2"/>
              </w:rPr>
            </w:pPr>
            <w:r w:rsidRPr="00B90E27">
              <w:rPr>
                <w:color w:val="C0504D" w:themeColor="accent2"/>
              </w:rPr>
              <w:t>[describe the problem]</w:t>
            </w:r>
          </w:p>
        </w:tc>
      </w:tr>
      <w:tr w:rsidR="0085257A" w:rsidRPr="00B90E27" w14:paraId="5AC358B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0EEFBD7"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B403F26" w14:textId="77777777" w:rsidR="0085257A" w:rsidRPr="00B90E27" w:rsidRDefault="0085257A" w:rsidP="00F669DB">
            <w:pPr>
              <w:pStyle w:val="InfoBlue"/>
              <w:rPr>
                <w:color w:val="C0504D" w:themeColor="accent2"/>
              </w:rPr>
            </w:pPr>
            <w:r w:rsidRPr="00B90E27">
              <w:rPr>
                <w:color w:val="C0504D" w:themeColor="accent2"/>
              </w:rPr>
              <w:t>[the stakeholders affected by the problem]</w:t>
            </w:r>
          </w:p>
        </w:tc>
      </w:tr>
      <w:tr w:rsidR="0085257A" w:rsidRPr="00B90E27" w14:paraId="7216816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32E4782"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717A0B75" w14:textId="77777777" w:rsidR="0085257A" w:rsidRPr="00B90E27" w:rsidRDefault="0085257A" w:rsidP="00F669DB">
            <w:pPr>
              <w:pStyle w:val="InfoBlue"/>
              <w:rPr>
                <w:color w:val="C0504D" w:themeColor="accent2"/>
              </w:rPr>
            </w:pPr>
            <w:r w:rsidRPr="00B90E27">
              <w:rPr>
                <w:color w:val="C0504D" w:themeColor="accent2"/>
              </w:rPr>
              <w:t>[what is the impact of the problem?]</w:t>
            </w:r>
          </w:p>
        </w:tc>
      </w:tr>
      <w:tr w:rsidR="0085257A" w:rsidRPr="00B90E27" w14:paraId="5A1142D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6F875D"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25A8DC1E" w14:textId="77777777" w:rsidR="0085257A" w:rsidRPr="00B90E27" w:rsidRDefault="0085257A" w:rsidP="00F669DB">
            <w:pPr>
              <w:pStyle w:val="InfoBlue"/>
              <w:rPr>
                <w:color w:val="C0504D" w:themeColor="accent2"/>
              </w:rPr>
            </w:pPr>
            <w:r w:rsidRPr="00B90E27">
              <w:rPr>
                <w:color w:val="C0504D" w:themeColor="accent2"/>
              </w:rPr>
              <w:t>[list some key benefits of a successful solution]</w:t>
            </w:r>
          </w:p>
        </w:tc>
      </w:tr>
    </w:tbl>
    <w:p w14:paraId="633EFB90" w14:textId="77777777" w:rsidR="0085257A" w:rsidRPr="00B90E27" w:rsidRDefault="0085257A">
      <w:pPr>
        <w:pStyle w:val="Heading2"/>
        <w:rPr>
          <w:rFonts w:ascii="Times New Roman" w:hAnsi="Times New Roman"/>
        </w:rPr>
      </w:pPr>
      <w:bookmarkStart w:id="28" w:name="_Toc425054392"/>
      <w:bookmarkStart w:id="29" w:name="_Toc422186485"/>
      <w:bookmarkStart w:id="30" w:name="_Toc436203380"/>
      <w:bookmarkStart w:id="31" w:name="_Toc452813580"/>
      <w:bookmarkStart w:id="32" w:name="_Toc316556908"/>
      <w:r w:rsidRPr="00B90E27">
        <w:rPr>
          <w:rFonts w:ascii="Times New Roman" w:hAnsi="Times New Roman"/>
        </w:rPr>
        <w:t>Product Position Statement</w:t>
      </w:r>
      <w:bookmarkEnd w:id="28"/>
      <w:bookmarkEnd w:id="29"/>
      <w:bookmarkEnd w:id="30"/>
      <w:bookmarkEnd w:id="31"/>
      <w:bookmarkEnd w:id="32"/>
    </w:p>
    <w:p w14:paraId="0245B702"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114CF2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78A6639"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23806FC7" w14:textId="77777777" w:rsidR="0085257A" w:rsidRPr="00B90E27" w:rsidRDefault="0085257A" w:rsidP="00F669DB">
            <w:pPr>
              <w:pStyle w:val="InfoBlue"/>
              <w:rPr>
                <w:color w:val="C0504D" w:themeColor="accent2"/>
              </w:rPr>
            </w:pPr>
            <w:r w:rsidRPr="00B90E27">
              <w:rPr>
                <w:color w:val="C0504D" w:themeColor="accent2"/>
              </w:rPr>
              <w:t>[target customer]</w:t>
            </w:r>
          </w:p>
        </w:tc>
      </w:tr>
      <w:tr w:rsidR="0085257A" w:rsidRPr="00B90E27" w14:paraId="010D349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FF90323"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1EFA3D45" w14:textId="77777777" w:rsidR="0085257A" w:rsidRPr="00B90E27" w:rsidRDefault="0085257A" w:rsidP="00F669DB">
            <w:pPr>
              <w:pStyle w:val="InfoBlue"/>
              <w:rPr>
                <w:color w:val="C0504D" w:themeColor="accent2"/>
              </w:rPr>
            </w:pPr>
            <w:r w:rsidRPr="00B90E27">
              <w:rPr>
                <w:color w:val="C0504D" w:themeColor="accent2"/>
              </w:rPr>
              <w:t>[statement of the need or opportunity]</w:t>
            </w:r>
          </w:p>
        </w:tc>
      </w:tr>
      <w:tr w:rsidR="0085257A" w:rsidRPr="00B90E27" w14:paraId="597143C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2A76B5B"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1BCE6E7C" w14:textId="77777777" w:rsidR="0085257A" w:rsidRPr="00B90E27" w:rsidRDefault="0085257A" w:rsidP="00F669DB">
            <w:pPr>
              <w:pStyle w:val="InfoBlue"/>
              <w:rPr>
                <w:color w:val="C0504D" w:themeColor="accent2"/>
              </w:rPr>
            </w:pPr>
            <w:r w:rsidRPr="00B90E27">
              <w:rPr>
                <w:color w:val="C0504D" w:themeColor="accent2"/>
              </w:rPr>
              <w:t xml:space="preserve"> is a [product category]</w:t>
            </w:r>
          </w:p>
        </w:tc>
      </w:tr>
      <w:tr w:rsidR="0085257A" w:rsidRPr="00B90E27" w14:paraId="458C126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941A34C"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1622866F" w14:textId="77777777" w:rsidR="0085257A" w:rsidRPr="00B90E27" w:rsidRDefault="0085257A" w:rsidP="00F669DB">
            <w:pPr>
              <w:pStyle w:val="InfoBlue"/>
              <w:rPr>
                <w:color w:val="C0504D" w:themeColor="accent2"/>
              </w:rPr>
            </w:pPr>
            <w:r w:rsidRPr="00B90E27">
              <w:rPr>
                <w:color w:val="C0504D" w:themeColor="accent2"/>
              </w:rPr>
              <w:t>[statement of key benefit; that is, the compelling reason to buy]</w:t>
            </w:r>
          </w:p>
        </w:tc>
      </w:tr>
      <w:tr w:rsidR="0085257A" w:rsidRPr="00B90E27" w14:paraId="55F98E2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9AB27ED"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26278A83" w14:textId="77777777" w:rsidR="0085257A" w:rsidRPr="00B90E27" w:rsidRDefault="0085257A" w:rsidP="00F669DB">
            <w:pPr>
              <w:pStyle w:val="InfoBlue"/>
              <w:rPr>
                <w:color w:val="C0504D" w:themeColor="accent2"/>
              </w:rPr>
            </w:pPr>
            <w:r w:rsidRPr="00B90E27">
              <w:rPr>
                <w:color w:val="C0504D" w:themeColor="accent2"/>
              </w:rPr>
              <w:t>[primary competitive alternative]</w:t>
            </w:r>
          </w:p>
        </w:tc>
      </w:tr>
      <w:tr w:rsidR="0085257A" w:rsidRPr="00B90E27" w14:paraId="4FE5556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1CEF103"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5B00FC8B" w14:textId="77777777" w:rsidR="0085257A" w:rsidRPr="00B90E27" w:rsidRDefault="0085257A" w:rsidP="00F669DB">
            <w:pPr>
              <w:pStyle w:val="InfoBlue"/>
              <w:rPr>
                <w:color w:val="C0504D" w:themeColor="accent2"/>
              </w:rPr>
            </w:pPr>
            <w:r w:rsidRPr="00B90E27">
              <w:rPr>
                <w:color w:val="C0504D" w:themeColor="accent2"/>
              </w:rPr>
              <w:t>[statement of primary differentiation]</w:t>
            </w:r>
          </w:p>
        </w:tc>
      </w:tr>
    </w:tbl>
    <w:p w14:paraId="2C09783B"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02562AEE" w14:textId="77777777" w:rsidR="0085257A" w:rsidRPr="00B90E27" w:rsidRDefault="0085257A">
      <w:pPr>
        <w:pStyle w:val="Heading1"/>
        <w:rPr>
          <w:rFonts w:ascii="Times New Roman" w:hAnsi="Times New Roman"/>
        </w:rPr>
      </w:pPr>
      <w:bookmarkStart w:id="33" w:name="_Toc447960005"/>
      <w:bookmarkStart w:id="34" w:name="_Toc452813581"/>
      <w:bookmarkStart w:id="35" w:name="_Toc316556909"/>
      <w:bookmarkStart w:id="36" w:name="_Toc436203381"/>
      <w:r w:rsidRPr="00B90E27">
        <w:rPr>
          <w:rFonts w:ascii="Times New Roman" w:hAnsi="Times New Roman"/>
        </w:rPr>
        <w:lastRenderedPageBreak/>
        <w:t>Stakeholder and User Descriptions</w:t>
      </w:r>
      <w:bookmarkEnd w:id="33"/>
      <w:bookmarkEnd w:id="34"/>
      <w:bookmarkEnd w:id="35"/>
    </w:p>
    <w:p w14:paraId="3EB9A87B" w14:textId="77777777" w:rsidR="0085257A" w:rsidRPr="00B90E27"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73813D1E" w14:textId="77777777" w:rsidR="0085257A" w:rsidRPr="00B90E27" w:rsidRDefault="0085257A">
      <w:pPr>
        <w:pStyle w:val="Heading2"/>
        <w:rPr>
          <w:rFonts w:ascii="Times New Roman" w:hAnsi="Times New Roman"/>
        </w:rPr>
      </w:pPr>
      <w:bookmarkStart w:id="37" w:name="_Toc452813583"/>
      <w:bookmarkStart w:id="38" w:name="_Toc316556910"/>
      <w:r w:rsidRPr="00B90E27">
        <w:rPr>
          <w:rFonts w:ascii="Times New Roman" w:hAnsi="Times New Roman"/>
        </w:rPr>
        <w:t>Stakeholder Summary</w:t>
      </w:r>
      <w:bookmarkEnd w:id="37"/>
      <w:bookmarkEnd w:id="38"/>
    </w:p>
    <w:p w14:paraId="40128EDA"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3E4F1EFB" w14:textId="77777777">
        <w:tc>
          <w:tcPr>
            <w:tcW w:w="1890" w:type="dxa"/>
            <w:shd w:val="solid" w:color="000000" w:fill="FFFFFF"/>
          </w:tcPr>
          <w:p w14:paraId="22FF0ADA" w14:textId="77777777" w:rsidR="0085257A" w:rsidRPr="00B90E27" w:rsidRDefault="0085257A">
            <w:pPr>
              <w:pStyle w:val="BodyText"/>
              <w:ind w:left="0"/>
              <w:rPr>
                <w:b/>
              </w:rPr>
            </w:pPr>
            <w:r w:rsidRPr="00B90E27">
              <w:rPr>
                <w:b/>
              </w:rPr>
              <w:t>Name</w:t>
            </w:r>
          </w:p>
        </w:tc>
        <w:tc>
          <w:tcPr>
            <w:tcW w:w="2610" w:type="dxa"/>
            <w:shd w:val="solid" w:color="000000" w:fill="FFFFFF"/>
          </w:tcPr>
          <w:p w14:paraId="2D5015E1" w14:textId="77777777" w:rsidR="0085257A" w:rsidRPr="00B90E27" w:rsidRDefault="0085257A">
            <w:pPr>
              <w:pStyle w:val="BodyText"/>
              <w:ind w:left="0"/>
              <w:rPr>
                <w:b/>
              </w:rPr>
            </w:pPr>
            <w:r w:rsidRPr="00B90E27">
              <w:rPr>
                <w:b/>
              </w:rPr>
              <w:t>Description</w:t>
            </w:r>
          </w:p>
        </w:tc>
        <w:tc>
          <w:tcPr>
            <w:tcW w:w="3960" w:type="dxa"/>
            <w:shd w:val="solid" w:color="000000" w:fill="FFFFFF"/>
          </w:tcPr>
          <w:p w14:paraId="7464138E" w14:textId="77777777" w:rsidR="0085257A" w:rsidRPr="00B90E27" w:rsidRDefault="0085257A">
            <w:pPr>
              <w:pStyle w:val="BodyText"/>
              <w:ind w:left="0"/>
              <w:rPr>
                <w:b/>
              </w:rPr>
            </w:pPr>
            <w:r w:rsidRPr="00B90E27">
              <w:rPr>
                <w:b/>
              </w:rPr>
              <w:t>Responsibilities</w:t>
            </w:r>
          </w:p>
        </w:tc>
      </w:tr>
      <w:tr w:rsidR="0085257A" w:rsidRPr="00B90E27" w14:paraId="1AC0F52E" w14:textId="77777777">
        <w:tc>
          <w:tcPr>
            <w:tcW w:w="1890" w:type="dxa"/>
          </w:tcPr>
          <w:p w14:paraId="7C644857" w14:textId="77777777" w:rsidR="0085257A" w:rsidRPr="00B90E27" w:rsidRDefault="0085257A" w:rsidP="00F669DB">
            <w:pPr>
              <w:pStyle w:val="InfoBlue"/>
              <w:rPr>
                <w:color w:val="C0504D" w:themeColor="accent2"/>
              </w:rPr>
            </w:pPr>
            <w:r w:rsidRPr="00B90E27">
              <w:rPr>
                <w:color w:val="C0504D" w:themeColor="accent2"/>
              </w:rPr>
              <w:t>[Name the stakeholder type.]</w:t>
            </w:r>
          </w:p>
        </w:tc>
        <w:tc>
          <w:tcPr>
            <w:tcW w:w="2610" w:type="dxa"/>
          </w:tcPr>
          <w:p w14:paraId="2E38248C" w14:textId="77777777" w:rsidR="0085257A" w:rsidRPr="00B90E27" w:rsidRDefault="0085257A" w:rsidP="00F669DB">
            <w:pPr>
              <w:pStyle w:val="InfoBlue"/>
              <w:rPr>
                <w:color w:val="C0504D" w:themeColor="accent2"/>
              </w:rPr>
            </w:pPr>
            <w:r w:rsidRPr="00B90E27">
              <w:rPr>
                <w:color w:val="C0504D" w:themeColor="accent2"/>
              </w:rPr>
              <w:t>[Briefly describe the stakeholder.]</w:t>
            </w:r>
          </w:p>
        </w:tc>
        <w:tc>
          <w:tcPr>
            <w:tcW w:w="3960" w:type="dxa"/>
          </w:tcPr>
          <w:p w14:paraId="3ADEDAEA" w14:textId="77777777" w:rsidR="0085257A" w:rsidRPr="00B90E27" w:rsidRDefault="0085257A" w:rsidP="00F669DB">
            <w:pPr>
              <w:pStyle w:val="InfoBlue"/>
              <w:rPr>
                <w:color w:val="C0504D" w:themeColor="accent2"/>
              </w:rPr>
            </w:pPr>
            <w:r w:rsidRPr="00B90E27">
              <w:rPr>
                <w:color w:val="C0504D" w:themeColor="accent2"/>
              </w:rPr>
              <w:t>[Summarize the stakeholder’s key responsibilities with regard to the system being developed; that is, their interest as a stakeholder. For example, this stakeholder:</w:t>
            </w:r>
          </w:p>
          <w:p w14:paraId="12810480" w14:textId="77777777" w:rsidR="0085257A" w:rsidRPr="00B90E27" w:rsidRDefault="0085257A" w:rsidP="00F669DB">
            <w:pPr>
              <w:pStyle w:val="InfoBlue"/>
              <w:rPr>
                <w:color w:val="C0504D" w:themeColor="accent2"/>
              </w:rPr>
            </w:pPr>
            <w:r w:rsidRPr="00B90E27">
              <w:rPr>
                <w:color w:val="C0504D" w:themeColor="accent2"/>
              </w:rPr>
              <w:t>ensures that the system will be maintainable</w:t>
            </w:r>
          </w:p>
          <w:p w14:paraId="7A964C88" w14:textId="77777777" w:rsidR="0085257A" w:rsidRPr="00B90E27" w:rsidRDefault="0085257A" w:rsidP="00F669DB">
            <w:pPr>
              <w:pStyle w:val="InfoBlue"/>
              <w:rPr>
                <w:color w:val="C0504D" w:themeColor="accent2"/>
              </w:rPr>
            </w:pPr>
            <w:r w:rsidRPr="00B90E27">
              <w:rPr>
                <w:color w:val="C0504D" w:themeColor="accent2"/>
              </w:rPr>
              <w:t>ensures that there will be a market demand for the product’s features</w:t>
            </w:r>
          </w:p>
          <w:p w14:paraId="7302F9C9" w14:textId="77777777" w:rsidR="0085257A" w:rsidRPr="00B90E27" w:rsidRDefault="0085257A" w:rsidP="00F669DB">
            <w:pPr>
              <w:pStyle w:val="InfoBlue"/>
              <w:rPr>
                <w:color w:val="C0504D" w:themeColor="accent2"/>
              </w:rPr>
            </w:pPr>
            <w:r w:rsidRPr="00B90E27">
              <w:rPr>
                <w:color w:val="C0504D" w:themeColor="accent2"/>
              </w:rPr>
              <w:t>monitors the project’s progress</w:t>
            </w:r>
          </w:p>
          <w:p w14:paraId="543581F0" w14:textId="77777777" w:rsidR="0085257A" w:rsidRPr="00B90E27" w:rsidRDefault="0085257A" w:rsidP="00F669DB">
            <w:pPr>
              <w:pStyle w:val="InfoBlue"/>
              <w:rPr>
                <w:color w:val="C0504D" w:themeColor="accent2"/>
              </w:rPr>
            </w:pPr>
            <w:r w:rsidRPr="00B90E27">
              <w:rPr>
                <w:color w:val="C0504D" w:themeColor="accent2"/>
              </w:rPr>
              <w:t>approves funding</w:t>
            </w:r>
          </w:p>
          <w:p w14:paraId="23C6C003" w14:textId="77777777" w:rsidR="0085257A" w:rsidRPr="00B90E27" w:rsidRDefault="0085257A" w:rsidP="00F669DB">
            <w:pPr>
              <w:pStyle w:val="InfoBlue"/>
              <w:rPr>
                <w:color w:val="C0504D" w:themeColor="accent2"/>
              </w:rPr>
            </w:pPr>
            <w:r w:rsidRPr="00B90E27">
              <w:rPr>
                <w:color w:val="C0504D" w:themeColor="accent2"/>
              </w:rPr>
              <w:t>and so forth]</w:t>
            </w:r>
          </w:p>
        </w:tc>
      </w:tr>
    </w:tbl>
    <w:p w14:paraId="778AA120" w14:textId="77777777" w:rsidR="0085257A" w:rsidRPr="00B90E27" w:rsidRDefault="0085257A">
      <w:pPr>
        <w:pStyle w:val="Heading2"/>
        <w:rPr>
          <w:rFonts w:ascii="Times New Roman" w:hAnsi="Times New Roman"/>
        </w:rPr>
      </w:pPr>
      <w:bookmarkStart w:id="39" w:name="_Toc452813584"/>
      <w:bookmarkStart w:id="40" w:name="_Toc316556911"/>
      <w:r w:rsidRPr="00B90E27">
        <w:rPr>
          <w:rFonts w:ascii="Times New Roman" w:hAnsi="Times New Roman"/>
        </w:rPr>
        <w:t>User Summary</w:t>
      </w:r>
      <w:bookmarkEnd w:id="39"/>
      <w:bookmarkEnd w:id="40"/>
    </w:p>
    <w:p w14:paraId="1C544A67"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415A8E4E" w14:textId="77777777">
        <w:trPr>
          <w:trHeight w:val="418"/>
        </w:trPr>
        <w:tc>
          <w:tcPr>
            <w:tcW w:w="998" w:type="dxa"/>
            <w:shd w:val="solid" w:color="000000" w:fill="FFFFFF"/>
          </w:tcPr>
          <w:p w14:paraId="68B71BF8" w14:textId="77777777" w:rsidR="0085257A" w:rsidRPr="00B90E27" w:rsidRDefault="0085257A">
            <w:pPr>
              <w:pStyle w:val="BodyText"/>
              <w:ind w:left="0"/>
              <w:rPr>
                <w:b/>
              </w:rPr>
            </w:pPr>
            <w:r w:rsidRPr="00B90E27">
              <w:rPr>
                <w:b/>
              </w:rPr>
              <w:t>Name</w:t>
            </w:r>
          </w:p>
        </w:tc>
        <w:tc>
          <w:tcPr>
            <w:tcW w:w="1882" w:type="dxa"/>
            <w:shd w:val="solid" w:color="000000" w:fill="FFFFFF"/>
          </w:tcPr>
          <w:p w14:paraId="53B8EF08" w14:textId="77777777" w:rsidR="0085257A" w:rsidRPr="00B90E27" w:rsidRDefault="0085257A">
            <w:pPr>
              <w:pStyle w:val="BodyText"/>
              <w:ind w:left="0"/>
              <w:rPr>
                <w:b/>
              </w:rPr>
            </w:pPr>
            <w:r w:rsidRPr="00B90E27">
              <w:rPr>
                <w:b/>
              </w:rPr>
              <w:t>Description</w:t>
            </w:r>
          </w:p>
        </w:tc>
        <w:tc>
          <w:tcPr>
            <w:tcW w:w="3240" w:type="dxa"/>
            <w:shd w:val="solid" w:color="000000" w:fill="FFFFFF"/>
          </w:tcPr>
          <w:p w14:paraId="78B6DBFF"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1A22BA87" w14:textId="77777777" w:rsidR="0085257A" w:rsidRPr="00B90E27" w:rsidRDefault="0085257A">
            <w:pPr>
              <w:pStyle w:val="BodyText"/>
              <w:ind w:left="0"/>
              <w:rPr>
                <w:b/>
              </w:rPr>
            </w:pPr>
            <w:r w:rsidRPr="00B90E27">
              <w:rPr>
                <w:b/>
              </w:rPr>
              <w:t>Stakeholder</w:t>
            </w:r>
          </w:p>
        </w:tc>
      </w:tr>
      <w:tr w:rsidR="0085257A" w:rsidRPr="00B90E27" w14:paraId="14EF0F64" w14:textId="77777777">
        <w:trPr>
          <w:trHeight w:val="976"/>
        </w:trPr>
        <w:tc>
          <w:tcPr>
            <w:tcW w:w="998" w:type="dxa"/>
          </w:tcPr>
          <w:p w14:paraId="4A122831" w14:textId="77777777" w:rsidR="0085257A" w:rsidRPr="00B90E27" w:rsidRDefault="0085257A" w:rsidP="00F669DB">
            <w:pPr>
              <w:pStyle w:val="InfoBlue"/>
              <w:rPr>
                <w:color w:val="C0504D" w:themeColor="accent2"/>
              </w:rPr>
            </w:pPr>
            <w:r w:rsidRPr="00B90E27">
              <w:rPr>
                <w:color w:val="C0504D" w:themeColor="accent2"/>
              </w:rPr>
              <w:t>[Name the user type.]</w:t>
            </w:r>
          </w:p>
        </w:tc>
        <w:tc>
          <w:tcPr>
            <w:tcW w:w="1882" w:type="dxa"/>
          </w:tcPr>
          <w:p w14:paraId="359CC22F" w14:textId="77777777" w:rsidR="0085257A" w:rsidRPr="00B90E27" w:rsidRDefault="0085257A" w:rsidP="00F669DB">
            <w:pPr>
              <w:pStyle w:val="InfoBlue"/>
              <w:rPr>
                <w:color w:val="C0504D" w:themeColor="accent2"/>
              </w:rPr>
            </w:pPr>
            <w:r w:rsidRPr="00B90E27">
              <w:rPr>
                <w:color w:val="C0504D" w:themeColor="accent2"/>
              </w:rPr>
              <w:t>[Briefly describe what they represent with respect to the system.]</w:t>
            </w:r>
          </w:p>
        </w:tc>
        <w:tc>
          <w:tcPr>
            <w:tcW w:w="3240" w:type="dxa"/>
          </w:tcPr>
          <w:p w14:paraId="59D24B81" w14:textId="77777777" w:rsidR="0085257A" w:rsidRPr="00B90E27" w:rsidRDefault="0085257A" w:rsidP="00F669DB">
            <w:pPr>
              <w:pStyle w:val="InfoBlue"/>
              <w:rPr>
                <w:color w:val="C0504D" w:themeColor="accent2"/>
              </w:rPr>
            </w:pPr>
            <w:r w:rsidRPr="00B90E27">
              <w:rPr>
                <w:color w:val="C0504D" w:themeColor="accent2"/>
              </w:rPr>
              <w:t>[List the user’s key responsibilities with regard to the system being developed; for example:</w:t>
            </w:r>
          </w:p>
          <w:p w14:paraId="73A78A2C" w14:textId="77777777" w:rsidR="0085257A" w:rsidRPr="00B90E27" w:rsidRDefault="0085257A" w:rsidP="00F669DB">
            <w:pPr>
              <w:pStyle w:val="InfoBlue"/>
              <w:rPr>
                <w:color w:val="C0504D" w:themeColor="accent2"/>
              </w:rPr>
            </w:pPr>
            <w:r w:rsidRPr="00B90E27">
              <w:rPr>
                <w:color w:val="C0504D" w:themeColor="accent2"/>
              </w:rPr>
              <w:t>captures details</w:t>
            </w:r>
          </w:p>
          <w:p w14:paraId="7D6CB2EA" w14:textId="77777777" w:rsidR="0085257A" w:rsidRPr="00B90E27" w:rsidRDefault="0085257A" w:rsidP="00F669DB">
            <w:pPr>
              <w:pStyle w:val="InfoBlue"/>
              <w:rPr>
                <w:color w:val="C0504D" w:themeColor="accent2"/>
              </w:rPr>
            </w:pPr>
            <w:r w:rsidRPr="00B90E27">
              <w:rPr>
                <w:color w:val="C0504D" w:themeColor="accent2"/>
              </w:rPr>
              <w:t>produces reports</w:t>
            </w:r>
          </w:p>
          <w:p w14:paraId="4E18C1CE" w14:textId="77777777" w:rsidR="0085257A" w:rsidRPr="00B90E27" w:rsidRDefault="0085257A" w:rsidP="00F669DB">
            <w:pPr>
              <w:pStyle w:val="InfoBlue"/>
              <w:rPr>
                <w:color w:val="C0504D" w:themeColor="accent2"/>
              </w:rPr>
            </w:pPr>
            <w:r w:rsidRPr="00B90E27">
              <w:rPr>
                <w:color w:val="C0504D" w:themeColor="accent2"/>
              </w:rPr>
              <w:t>coordinates work</w:t>
            </w:r>
          </w:p>
          <w:p w14:paraId="26CFCCFC" w14:textId="77777777" w:rsidR="0085257A" w:rsidRPr="00B90E27" w:rsidRDefault="0085257A" w:rsidP="00F669DB">
            <w:pPr>
              <w:pStyle w:val="InfoBlue"/>
              <w:rPr>
                <w:color w:val="C0504D" w:themeColor="accent2"/>
              </w:rPr>
            </w:pPr>
            <w:r w:rsidRPr="00B90E27">
              <w:rPr>
                <w:color w:val="C0504D" w:themeColor="accent2"/>
              </w:rPr>
              <w:t>and so on]</w:t>
            </w:r>
          </w:p>
        </w:tc>
        <w:tc>
          <w:tcPr>
            <w:tcW w:w="2628" w:type="dxa"/>
          </w:tcPr>
          <w:p w14:paraId="0CF7AE86" w14:textId="77777777" w:rsidR="0085257A" w:rsidRPr="00B90E27" w:rsidRDefault="0085257A" w:rsidP="00F669DB">
            <w:pPr>
              <w:pStyle w:val="InfoBlue"/>
              <w:rPr>
                <w:color w:val="C0504D" w:themeColor="accent2"/>
              </w:rPr>
            </w:pPr>
            <w:r w:rsidRPr="00B90E27">
              <w:rPr>
                <w:color w:val="C0504D" w:themeColor="accent2"/>
              </w:rPr>
              <w:t>[If the user is not directly represented, identify which stakeholder is responsible for representing the user’s interest.]</w:t>
            </w:r>
          </w:p>
        </w:tc>
      </w:tr>
    </w:tbl>
    <w:p w14:paraId="322E3876" w14:textId="77777777" w:rsidR="0085257A" w:rsidRPr="00B90E27" w:rsidRDefault="0085257A">
      <w:pPr>
        <w:pStyle w:val="BodyText"/>
      </w:pPr>
    </w:p>
    <w:p w14:paraId="3238C522" w14:textId="77777777" w:rsidR="0085257A" w:rsidRPr="00B90E27" w:rsidRDefault="0085257A">
      <w:pPr>
        <w:pStyle w:val="Heading2"/>
        <w:rPr>
          <w:rFonts w:ascii="Times New Roman" w:hAnsi="Times New Roman"/>
        </w:rPr>
      </w:pPr>
      <w:bookmarkStart w:id="41" w:name="_Toc425054386"/>
      <w:bookmarkStart w:id="42" w:name="_Toc342757864"/>
      <w:bookmarkStart w:id="43" w:name="_Toc346297773"/>
      <w:bookmarkStart w:id="44" w:name="_Toc422186479"/>
      <w:bookmarkStart w:id="45" w:name="_Toc436203384"/>
      <w:bookmarkStart w:id="46" w:name="_Toc452813585"/>
      <w:bookmarkStart w:id="47" w:name="_Toc316556912"/>
      <w:r w:rsidRPr="00B90E27">
        <w:rPr>
          <w:rFonts w:ascii="Times New Roman" w:hAnsi="Times New Roman"/>
        </w:rPr>
        <w:t>User Environment</w:t>
      </w:r>
      <w:bookmarkEnd w:id="41"/>
      <w:bookmarkEnd w:id="42"/>
      <w:bookmarkEnd w:id="43"/>
      <w:bookmarkEnd w:id="44"/>
      <w:bookmarkEnd w:id="45"/>
      <w:bookmarkEnd w:id="46"/>
      <w:bookmarkEnd w:id="47"/>
    </w:p>
    <w:p w14:paraId="46EF8104" w14:textId="77777777" w:rsidR="0085257A" w:rsidRPr="00B90E27" w:rsidRDefault="0085257A" w:rsidP="00F669DB">
      <w:pPr>
        <w:pStyle w:val="InfoBlue"/>
      </w:pPr>
      <w:r w:rsidRPr="00B90E27">
        <w:t>[Detail the working environment of the target user. Here are some suggestions:</w:t>
      </w:r>
    </w:p>
    <w:p w14:paraId="6D356438" w14:textId="77777777" w:rsidR="0085257A" w:rsidRPr="00B90E27" w:rsidRDefault="0085257A" w:rsidP="00F669DB">
      <w:pPr>
        <w:pStyle w:val="InfoBlue"/>
      </w:pPr>
      <w:r w:rsidRPr="00B90E27">
        <w:t>Number of people involved in completing the task? Is this changing?</w:t>
      </w:r>
    </w:p>
    <w:p w14:paraId="3452BC85" w14:textId="77777777" w:rsidR="0085257A" w:rsidRPr="00B90E27" w:rsidRDefault="0085257A" w:rsidP="00F669DB">
      <w:pPr>
        <w:pStyle w:val="InfoBlue"/>
      </w:pPr>
      <w:r w:rsidRPr="00B90E27">
        <w:t>How long is a task cycle? Amount of time spent in each activity? Is this changing?</w:t>
      </w:r>
    </w:p>
    <w:p w14:paraId="6516FDAD" w14:textId="77777777" w:rsidR="0085257A" w:rsidRPr="00B90E27" w:rsidRDefault="0085257A" w:rsidP="00F669DB">
      <w:pPr>
        <w:pStyle w:val="InfoBlue"/>
      </w:pPr>
      <w:r w:rsidRPr="00B90E27">
        <w:t>Any unique environmental constraints: mobile, outdoors, in-flight, and so on?</w:t>
      </w:r>
    </w:p>
    <w:p w14:paraId="3E0EBB00" w14:textId="77777777" w:rsidR="0085257A" w:rsidRPr="00B90E27" w:rsidRDefault="0085257A" w:rsidP="00F669DB">
      <w:pPr>
        <w:pStyle w:val="InfoBlue"/>
      </w:pPr>
      <w:r w:rsidRPr="00B90E27">
        <w:lastRenderedPageBreak/>
        <w:t>Which systems platforms are in use today? Future platforms?</w:t>
      </w:r>
    </w:p>
    <w:p w14:paraId="5628D115" w14:textId="77777777" w:rsidR="0085257A" w:rsidRPr="00B90E27" w:rsidRDefault="0085257A" w:rsidP="00F669DB">
      <w:pPr>
        <w:pStyle w:val="InfoBlue"/>
      </w:pPr>
      <w:r w:rsidRPr="00B90E27">
        <w:t>What other applications are in use? Does your application need to integrate with them?</w:t>
      </w:r>
    </w:p>
    <w:p w14:paraId="76E9E38C" w14:textId="77777777" w:rsidR="0085257A" w:rsidRPr="00B90E27" w:rsidRDefault="0085257A" w:rsidP="00F669DB">
      <w:pPr>
        <w:pStyle w:val="InfoBlue"/>
      </w:pPr>
      <w:r w:rsidRPr="00B90E27">
        <w:t>]</w:t>
      </w:r>
    </w:p>
    <w:p w14:paraId="05CB78A9" w14:textId="77777777" w:rsidR="0085257A" w:rsidRPr="00B90E27" w:rsidRDefault="0085257A">
      <w:pPr>
        <w:pStyle w:val="Heading1"/>
        <w:rPr>
          <w:rFonts w:ascii="Times New Roman" w:hAnsi="Times New Roman"/>
        </w:rPr>
      </w:pPr>
      <w:bookmarkStart w:id="48" w:name="_Toc436203408"/>
      <w:bookmarkStart w:id="49" w:name="_Toc452813602"/>
      <w:bookmarkStart w:id="50" w:name="_Toc316556913"/>
      <w:bookmarkEnd w:id="36"/>
      <w:r w:rsidRPr="00B90E27">
        <w:rPr>
          <w:rFonts w:ascii="Times New Roman" w:hAnsi="Times New Roman"/>
        </w:rPr>
        <w:t>Product Requirements</w:t>
      </w:r>
      <w:bookmarkEnd w:id="48"/>
      <w:bookmarkEnd w:id="49"/>
      <w:bookmarkEnd w:id="50"/>
    </w:p>
    <w:p w14:paraId="69E0962D" w14:textId="77777777"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A7E3D" w14:textId="77777777" w:rsidR="00C912D7" w:rsidRDefault="00C912D7">
      <w:pPr>
        <w:spacing w:line="240" w:lineRule="auto"/>
      </w:pPr>
      <w:r>
        <w:separator/>
      </w:r>
    </w:p>
  </w:endnote>
  <w:endnote w:type="continuationSeparator" w:id="0">
    <w:p w14:paraId="19630DE5" w14:textId="77777777" w:rsidR="00C912D7" w:rsidRDefault="00C91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18BB0E7" w14:textId="77777777">
      <w:tc>
        <w:tcPr>
          <w:tcW w:w="3162" w:type="dxa"/>
          <w:tcBorders>
            <w:top w:val="nil"/>
            <w:left w:val="nil"/>
            <w:bottom w:val="nil"/>
            <w:right w:val="nil"/>
          </w:tcBorders>
        </w:tcPr>
        <w:p w14:paraId="0C2BE3DB" w14:textId="77777777" w:rsidR="00AD439A" w:rsidRDefault="00AD439A">
          <w:pPr>
            <w:ind w:right="360"/>
          </w:pPr>
        </w:p>
      </w:tc>
      <w:tc>
        <w:tcPr>
          <w:tcW w:w="3162" w:type="dxa"/>
          <w:tcBorders>
            <w:top w:val="nil"/>
            <w:left w:val="nil"/>
            <w:bottom w:val="nil"/>
            <w:right w:val="nil"/>
          </w:tcBorders>
        </w:tcPr>
        <w:p w14:paraId="0AD0F119" w14:textId="5E6A8CB1" w:rsidR="00AD439A" w:rsidRDefault="00AD439A" w:rsidP="00AD439A">
          <w:pPr>
            <w:jc w:val="center"/>
          </w:pPr>
          <w:r>
            <w:sym w:font="Symbol" w:char="F0D3"/>
          </w:r>
          <w:r w:rsidR="00C912D7">
            <w:fldChar w:fldCharType="begin"/>
          </w:r>
          <w:r w:rsidR="00C912D7">
            <w:instrText xml:space="preserve"> DOCPROPERTY "Company"  \* MERGEFORMAT </w:instrText>
          </w:r>
          <w:r w:rsidR="00C912D7">
            <w:fldChar w:fldCharType="separate"/>
          </w:r>
          <w:r>
            <w:t>&lt;Student Name&gt;</w:t>
          </w:r>
          <w:r w:rsidR="00C912D7">
            <w:fldChar w:fldCharType="end"/>
          </w:r>
          <w:r>
            <w:t xml:space="preserve">, </w:t>
          </w:r>
          <w:r w:rsidR="00C912D7">
            <w:fldChar w:fldCharType="begin"/>
          </w:r>
          <w:r w:rsidR="00C912D7">
            <w:instrText xml:space="preserve"> DATE \@ "yyyy" </w:instrText>
          </w:r>
          <w:r w:rsidR="00C912D7">
            <w:fldChar w:fldCharType="separate"/>
          </w:r>
          <w:r w:rsidR="003B521E">
            <w:rPr>
              <w:noProof/>
            </w:rPr>
            <w:t>2019</w:t>
          </w:r>
          <w:r w:rsidR="00C912D7">
            <w:rPr>
              <w:noProof/>
            </w:rPr>
            <w:fldChar w:fldCharType="end"/>
          </w:r>
        </w:p>
      </w:tc>
      <w:tc>
        <w:tcPr>
          <w:tcW w:w="3162" w:type="dxa"/>
          <w:tcBorders>
            <w:top w:val="nil"/>
            <w:left w:val="nil"/>
            <w:bottom w:val="nil"/>
            <w:right w:val="nil"/>
          </w:tcBorders>
        </w:tcPr>
        <w:p w14:paraId="0CBE09D4"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170E722D"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7F26E" w14:textId="77777777" w:rsidR="00C912D7" w:rsidRDefault="00C912D7">
      <w:pPr>
        <w:spacing w:line="240" w:lineRule="auto"/>
      </w:pPr>
      <w:r>
        <w:separator/>
      </w:r>
    </w:p>
  </w:footnote>
  <w:footnote w:type="continuationSeparator" w:id="0">
    <w:p w14:paraId="37A89CE8" w14:textId="77777777" w:rsidR="00C912D7" w:rsidRDefault="00C912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8AC75" w14:textId="77777777" w:rsidR="00AD439A" w:rsidRDefault="00AD439A">
    <w:pPr>
      <w:rPr>
        <w:sz w:val="24"/>
      </w:rPr>
    </w:pPr>
  </w:p>
  <w:p w14:paraId="19BCF7AC" w14:textId="77777777" w:rsidR="00AD439A" w:rsidRDefault="00AD439A">
    <w:pPr>
      <w:pBdr>
        <w:top w:val="single" w:sz="6" w:space="1" w:color="auto"/>
      </w:pBdr>
      <w:rPr>
        <w:sz w:val="24"/>
      </w:rPr>
    </w:pPr>
  </w:p>
  <w:p w14:paraId="01763C02" w14:textId="2C4AE6BD" w:rsidR="00AD439A" w:rsidRDefault="003B521E">
    <w:pPr>
      <w:pBdr>
        <w:bottom w:val="single" w:sz="6" w:space="1" w:color="auto"/>
      </w:pBdr>
      <w:jc w:val="right"/>
    </w:pPr>
    <w:r>
      <w:t>Giurgiu Diana-</w:t>
    </w:r>
    <w:proofErr w:type="spellStart"/>
    <w:r>
      <w:t>Ioana</w:t>
    </w:r>
    <w:proofErr w:type="spellEnd"/>
    <w:r w:rsidR="00C912D7">
      <w:fldChar w:fldCharType="begin"/>
    </w:r>
    <w:r w:rsidR="00C912D7">
      <w:instrText xml:space="preserve"> DOCPROPERTY "Company"  \* MERGEFORMAT </w:instrText>
    </w:r>
    <w:r w:rsidR="00C912D7">
      <w:fldChar w:fldCharType="separate"/>
    </w:r>
    <w:r w:rsidR="00C912D7">
      <w:rPr>
        <w:rFonts w:ascii="Arial" w:hAnsi="Arial"/>
        <w:b/>
        <w:sz w:val="36"/>
      </w:rPr>
      <w:fldChar w:fldCharType="end"/>
    </w:r>
  </w:p>
  <w:p w14:paraId="2FE8C6E2" w14:textId="54253370" w:rsidR="00AD439A" w:rsidRDefault="00101E1B" w:rsidP="00AD439A">
    <w:pPr>
      <w:pBdr>
        <w:bottom w:val="single" w:sz="6" w:space="1" w:color="auto"/>
      </w:pBdr>
      <w:jc w:val="right"/>
      <w:rPr>
        <w:rFonts w:ascii="Arial" w:hAnsi="Arial"/>
        <w:b/>
        <w:sz w:val="36"/>
      </w:rPr>
    </w:pPr>
    <w:r>
      <w:t>30233</w:t>
    </w:r>
  </w:p>
  <w:p w14:paraId="1022A1C0" w14:textId="77777777" w:rsidR="00AD439A" w:rsidRDefault="00AD439A">
    <w:pPr>
      <w:pBdr>
        <w:bottom w:val="single" w:sz="6" w:space="1" w:color="auto"/>
      </w:pBdr>
      <w:jc w:val="right"/>
      <w:rPr>
        <w:sz w:val="24"/>
      </w:rPr>
    </w:pPr>
  </w:p>
  <w:p w14:paraId="1BA3F2F8"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5D2E816F" w14:textId="77777777">
      <w:tc>
        <w:tcPr>
          <w:tcW w:w="6379" w:type="dxa"/>
        </w:tcPr>
        <w:p w14:paraId="30A8B42C" w14:textId="16831395" w:rsidR="00AD439A" w:rsidRDefault="00AF1B06">
          <w:proofErr w:type="spellStart"/>
          <w:r w:rsidRPr="00634DAC">
            <w:rPr>
              <w:b/>
            </w:rPr>
            <w:t>MovieStory</w:t>
          </w:r>
          <w:proofErr w:type="spellEnd"/>
          <w:r w:rsidRPr="00634DAC">
            <w:rPr>
              <w:b/>
            </w:rPr>
            <w:t xml:space="preserve"> </w:t>
          </w:r>
        </w:p>
      </w:tc>
      <w:tc>
        <w:tcPr>
          <w:tcW w:w="3179" w:type="dxa"/>
        </w:tcPr>
        <w:p w14:paraId="5314B9F3" w14:textId="77777777" w:rsidR="00AD439A" w:rsidRDefault="00AD439A">
          <w:pPr>
            <w:tabs>
              <w:tab w:val="left" w:pos="1135"/>
            </w:tabs>
            <w:spacing w:before="40"/>
            <w:ind w:right="68"/>
          </w:pPr>
          <w:r>
            <w:t xml:space="preserve">  Version:           &lt;1.0&gt;</w:t>
          </w:r>
        </w:p>
      </w:tc>
    </w:tr>
    <w:tr w:rsidR="00AD439A" w14:paraId="2085CFB2" w14:textId="77777777">
      <w:tc>
        <w:tcPr>
          <w:tcW w:w="6379" w:type="dxa"/>
        </w:tcPr>
        <w:p w14:paraId="5C285737" w14:textId="77777777" w:rsidR="00AD439A" w:rsidRDefault="00C912D7">
          <w:r>
            <w:fldChar w:fldCharType="begin"/>
          </w:r>
          <w:r>
            <w:instrText xml:space="preserve"> TITLE  \* MERGEFORMAT </w:instrText>
          </w:r>
          <w:r>
            <w:fldChar w:fldCharType="separate"/>
          </w:r>
          <w:r w:rsidR="00AD439A">
            <w:t>Vision</w:t>
          </w:r>
          <w:r>
            <w:fldChar w:fldCharType="end"/>
          </w:r>
        </w:p>
      </w:tc>
      <w:tc>
        <w:tcPr>
          <w:tcW w:w="3179" w:type="dxa"/>
        </w:tcPr>
        <w:p w14:paraId="12A6B54C" w14:textId="4F722F05" w:rsidR="00AD439A" w:rsidRDefault="00AD439A">
          <w:r>
            <w:t xml:space="preserve">  Date:  </w:t>
          </w:r>
          <w:r w:rsidR="00AF1B06">
            <w:t>03-04-2019</w:t>
          </w:r>
        </w:p>
      </w:tc>
    </w:tr>
    <w:tr w:rsidR="00AD439A" w14:paraId="170F2065" w14:textId="77777777">
      <w:tc>
        <w:tcPr>
          <w:tcW w:w="9558" w:type="dxa"/>
          <w:gridSpan w:val="2"/>
        </w:tcPr>
        <w:p w14:paraId="487DA426" w14:textId="77777777" w:rsidR="00AD439A" w:rsidRDefault="00AD439A">
          <w:r>
            <w:t>&lt;document identifier&gt;</w:t>
          </w:r>
        </w:p>
      </w:tc>
    </w:tr>
  </w:tbl>
  <w:p w14:paraId="3A5A8D52"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0835E9"/>
    <w:rsid w:val="00101E1B"/>
    <w:rsid w:val="001B380E"/>
    <w:rsid w:val="001C7458"/>
    <w:rsid w:val="001D42BB"/>
    <w:rsid w:val="00236C4C"/>
    <w:rsid w:val="003B521E"/>
    <w:rsid w:val="005A3207"/>
    <w:rsid w:val="00600853"/>
    <w:rsid w:val="00634DAC"/>
    <w:rsid w:val="006C5FBF"/>
    <w:rsid w:val="0073239A"/>
    <w:rsid w:val="007C0353"/>
    <w:rsid w:val="0085257A"/>
    <w:rsid w:val="00871B38"/>
    <w:rsid w:val="009B5BF2"/>
    <w:rsid w:val="00A61AF1"/>
    <w:rsid w:val="00A61FD4"/>
    <w:rsid w:val="00AB15B2"/>
    <w:rsid w:val="00AD439A"/>
    <w:rsid w:val="00AF1B06"/>
    <w:rsid w:val="00B56935"/>
    <w:rsid w:val="00B90E27"/>
    <w:rsid w:val="00B944EA"/>
    <w:rsid w:val="00BE1B76"/>
    <w:rsid w:val="00C24CF0"/>
    <w:rsid w:val="00C35D85"/>
    <w:rsid w:val="00C912D7"/>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3A2C6"/>
  <w15:docId w15:val="{06FF2E84-6183-4E6A-97CE-5A741199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link w:val="TitleChar"/>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character" w:customStyle="1" w:styleId="TitleChar">
    <w:name w:val="Title Char"/>
    <w:link w:val="Title"/>
    <w:rsid w:val="00236C4C"/>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D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Vision_docu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0</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 </cp:lastModifiedBy>
  <cp:revision>2</cp:revision>
  <cp:lastPrinted>2001-03-15T12:26:00Z</cp:lastPrinted>
  <dcterms:created xsi:type="dcterms:W3CDTF">2019-04-03T17:23:00Z</dcterms:created>
  <dcterms:modified xsi:type="dcterms:W3CDTF">2019-04-03T17:23:00Z</dcterms:modified>
</cp:coreProperties>
</file>