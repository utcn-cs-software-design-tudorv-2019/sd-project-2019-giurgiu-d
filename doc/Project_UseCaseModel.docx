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5AFE" w14:textId="34F55249" w:rsidR="008C4393" w:rsidRPr="00D047E9" w:rsidRDefault="000F6FDC" w:rsidP="00F03DBD">
      <w:pPr>
        <w:pStyle w:val="Title"/>
        <w:rPr>
          <w:rFonts w:ascii="Times New Roman" w:hAnsi="Times New Roman"/>
        </w:rPr>
      </w:pPr>
      <w:bookmarkStart w:id="0" w:name="_Hlk5211399"/>
      <w:r>
        <w:t>Movie Story</w:t>
      </w:r>
      <w:bookmarkStart w:id="1" w:name="_GoBack"/>
      <w:bookmarkEnd w:id="1"/>
    </w:p>
    <w:bookmarkEnd w:id="0"/>
    <w:p w14:paraId="47B19F56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43A70A6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10051F1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145468E3" w14:textId="77777777" w:rsidR="008C4393" w:rsidRPr="00D047E9" w:rsidRDefault="008C4393"/>
    <w:p w14:paraId="05489A3F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D5204D4" w14:textId="77777777" w:rsidR="008C4393" w:rsidRPr="00D047E9" w:rsidRDefault="008C4393"/>
    <w:p w14:paraId="5E901DB8" w14:textId="77777777" w:rsidR="008C4393" w:rsidRPr="00D047E9" w:rsidRDefault="008C4393">
      <w:pPr>
        <w:pStyle w:val="BodyText"/>
      </w:pPr>
    </w:p>
    <w:p w14:paraId="59D0FA7A" w14:textId="77777777" w:rsidR="008C4393" w:rsidRPr="00D047E9" w:rsidRDefault="008C4393">
      <w:pPr>
        <w:pStyle w:val="BodyText"/>
      </w:pPr>
    </w:p>
    <w:p w14:paraId="412603F8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A731F47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565090EA" w14:textId="77777777">
        <w:tc>
          <w:tcPr>
            <w:tcW w:w="2304" w:type="dxa"/>
          </w:tcPr>
          <w:p w14:paraId="5D83CCF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45C233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DBEA60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5F4403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7A10B05" w14:textId="77777777">
        <w:tc>
          <w:tcPr>
            <w:tcW w:w="2304" w:type="dxa"/>
          </w:tcPr>
          <w:p w14:paraId="6BD4426A" w14:textId="77777777"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14:paraId="4904BB71" w14:textId="77777777"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14:paraId="5597BD49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9456E30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D41596" w:rsidRPr="00B90E27" w14:paraId="1F0F177B" w14:textId="77777777" w:rsidTr="00892DEA">
        <w:tc>
          <w:tcPr>
            <w:tcW w:w="2304" w:type="dxa"/>
          </w:tcPr>
          <w:p w14:paraId="426C0D1B" w14:textId="77777777" w:rsidR="00D41596" w:rsidRPr="00B90E27" w:rsidRDefault="00D41596" w:rsidP="00892DEA">
            <w:pPr>
              <w:pStyle w:val="Tabletext"/>
            </w:pPr>
            <w:r>
              <w:t>03-04-2019</w:t>
            </w:r>
          </w:p>
        </w:tc>
        <w:tc>
          <w:tcPr>
            <w:tcW w:w="1152" w:type="dxa"/>
          </w:tcPr>
          <w:p w14:paraId="463F9F9F" w14:textId="77777777" w:rsidR="00D41596" w:rsidRPr="00B90E27" w:rsidRDefault="00D41596" w:rsidP="00892DEA">
            <w:pPr>
              <w:pStyle w:val="Tabletext"/>
            </w:pPr>
            <w:r>
              <w:t>V1</w:t>
            </w:r>
          </w:p>
        </w:tc>
        <w:tc>
          <w:tcPr>
            <w:tcW w:w="3744" w:type="dxa"/>
          </w:tcPr>
          <w:p w14:paraId="11DB764C" w14:textId="77777777" w:rsidR="00D41596" w:rsidRPr="00B90E27" w:rsidRDefault="00D41596" w:rsidP="00892DEA">
            <w:pPr>
              <w:pStyle w:val="Tabletext"/>
            </w:pPr>
            <w:r>
              <w:t>First lines of documentation</w:t>
            </w:r>
          </w:p>
        </w:tc>
        <w:tc>
          <w:tcPr>
            <w:tcW w:w="2304" w:type="dxa"/>
          </w:tcPr>
          <w:p w14:paraId="2B560BCA" w14:textId="77777777" w:rsidR="00D41596" w:rsidRPr="00B90E27" w:rsidRDefault="00D41596" w:rsidP="00892DEA">
            <w:pPr>
              <w:pStyle w:val="Tabletext"/>
            </w:pPr>
            <w:r>
              <w:t>Giurgiu Diana Ioana</w:t>
            </w:r>
          </w:p>
        </w:tc>
      </w:tr>
      <w:tr w:rsidR="008C4393" w:rsidRPr="00D047E9" w14:paraId="438A4193" w14:textId="77777777">
        <w:tc>
          <w:tcPr>
            <w:tcW w:w="2304" w:type="dxa"/>
          </w:tcPr>
          <w:p w14:paraId="383081A7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7EABE68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397745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45748A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D1E68C1" w14:textId="77777777">
        <w:tc>
          <w:tcPr>
            <w:tcW w:w="2304" w:type="dxa"/>
          </w:tcPr>
          <w:p w14:paraId="2A026C43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A00013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D3C2BC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868F22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1523E6D" w14:textId="77777777">
        <w:tc>
          <w:tcPr>
            <w:tcW w:w="2304" w:type="dxa"/>
          </w:tcPr>
          <w:p w14:paraId="42A5A2E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768772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DB0D6B6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429C407" w14:textId="77777777" w:rsidR="008C4393" w:rsidRPr="00D047E9" w:rsidRDefault="008C4393">
            <w:pPr>
              <w:pStyle w:val="Tabletext"/>
            </w:pPr>
          </w:p>
        </w:tc>
      </w:tr>
    </w:tbl>
    <w:p w14:paraId="4B319511" w14:textId="77777777" w:rsidR="008C4393" w:rsidRPr="00D047E9" w:rsidRDefault="008C4393"/>
    <w:p w14:paraId="4830933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A8D0C83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6025BB67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2935901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870D1">
        <w:lastRenderedPageBreak/>
        <w:fldChar w:fldCharType="begin"/>
      </w:r>
      <w:r w:rsidR="005870D1">
        <w:instrText xml:space="preserve">title  \* Mergeformat </w:instrText>
      </w:r>
      <w:r w:rsidR="005870D1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870D1">
        <w:rPr>
          <w:rFonts w:ascii="Times New Roman" w:hAnsi="Times New Roman"/>
        </w:rPr>
        <w:fldChar w:fldCharType="end"/>
      </w:r>
      <w:bookmarkStart w:id="2" w:name="_Toc423410237"/>
      <w:bookmarkStart w:id="3" w:name="_Toc425054503"/>
      <w:r w:rsidR="00570E86" w:rsidRPr="00D047E9">
        <w:rPr>
          <w:rFonts w:ascii="Times New Roman" w:hAnsi="Times New Roman"/>
        </w:rPr>
        <w:t xml:space="preserve"> </w:t>
      </w:r>
      <w:bookmarkEnd w:id="2"/>
      <w:bookmarkEnd w:id="3"/>
    </w:p>
    <w:p w14:paraId="09CA3523" w14:textId="77777777" w:rsidR="008C4393" w:rsidRPr="00D047E9" w:rsidRDefault="008C4393" w:rsidP="00D047E9">
      <w:pPr>
        <w:pStyle w:val="InfoBlue"/>
      </w:pPr>
    </w:p>
    <w:p w14:paraId="2D6534EA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4" w:name="_Toc254773290"/>
      <w:bookmarkStart w:id="5" w:name="_Toc423410239"/>
      <w:bookmarkStart w:id="6" w:name="_Toc425054505"/>
      <w:r w:rsidRPr="00D047E9">
        <w:rPr>
          <w:rFonts w:ascii="Times New Roman" w:hAnsi="Times New Roman"/>
        </w:rPr>
        <w:t>Use-Cases Identification</w:t>
      </w:r>
      <w:bookmarkEnd w:id="4"/>
    </w:p>
    <w:p w14:paraId="0AA4DEDF" w14:textId="5DB27E7C" w:rsidR="009A7BB1" w:rsidRPr="009A7BB1" w:rsidRDefault="009A7BB1" w:rsidP="009A7BB1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Use case: </w:t>
      </w:r>
      <w:r>
        <w:rPr>
          <w:b/>
        </w:rPr>
        <w:t>Anon requesting creation of a new account</w:t>
      </w:r>
    </w:p>
    <w:p w14:paraId="7206BA4B" w14:textId="1D9336D1" w:rsidR="009A7BB1" w:rsidRPr="009A7BB1" w:rsidRDefault="009A7BB1" w:rsidP="009A7BB1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Level: </w:t>
      </w:r>
      <w:r>
        <w:rPr>
          <w:b/>
        </w:rPr>
        <w:t>user</w:t>
      </w:r>
    </w:p>
    <w:p w14:paraId="0725D2AD" w14:textId="67797E65" w:rsidR="009A7BB1" w:rsidRPr="009A7BB1" w:rsidRDefault="009A7BB1" w:rsidP="009A7BB1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Primary actor: </w:t>
      </w:r>
      <w:r>
        <w:rPr>
          <w:b/>
        </w:rPr>
        <w:t>anonimous</w:t>
      </w:r>
    </w:p>
    <w:p w14:paraId="510FDB0A" w14:textId="7961E23F" w:rsidR="009A7BB1" w:rsidRPr="009A7BB1" w:rsidRDefault="009A7BB1" w:rsidP="009A7BB1">
      <w:pPr>
        <w:spacing w:line="240" w:lineRule="auto"/>
        <w:ind w:left="720"/>
        <w:jc w:val="both"/>
        <w:rPr>
          <w:b/>
        </w:rPr>
      </w:pPr>
      <w:r w:rsidRPr="009A7BB1">
        <w:rPr>
          <w:b/>
        </w:rPr>
        <w:t>Main success scenario:</w:t>
      </w:r>
      <w:r>
        <w:rPr>
          <w:b/>
        </w:rPr>
        <w:t xml:space="preserve"> individual inputs correct arguments for the creation of a user account gets validated and the account is created</w:t>
      </w:r>
    </w:p>
    <w:p w14:paraId="6852DE34" w14:textId="037AFEE7" w:rsidR="009A7BB1" w:rsidRPr="009A7BB1" w:rsidRDefault="009A7BB1" w:rsidP="009A7BB1">
      <w:pPr>
        <w:spacing w:line="240" w:lineRule="auto"/>
        <w:ind w:left="720"/>
        <w:jc w:val="both"/>
        <w:rPr>
          <w:b/>
        </w:rPr>
      </w:pPr>
      <w:r w:rsidRPr="009A7BB1">
        <w:rPr>
          <w:b/>
        </w:rPr>
        <w:t>Extensions:</w:t>
      </w:r>
      <w:r>
        <w:rPr>
          <w:b/>
        </w:rPr>
        <w:t>failure to validate, requests new input from user</w:t>
      </w:r>
    </w:p>
    <w:p w14:paraId="4E236D59" w14:textId="78315A4A" w:rsidR="009A7BB1" w:rsidRPr="009A7BB1" w:rsidRDefault="009A7BB1" w:rsidP="009A7BB1">
      <w:pPr>
        <w:pStyle w:val="InfoBlue"/>
        <w:rPr>
          <w:i w:val="0"/>
          <w:color w:val="auto"/>
        </w:rPr>
      </w:pPr>
    </w:p>
    <w:p w14:paraId="173C68D5" w14:textId="77777777" w:rsidR="009A7BB1" w:rsidRPr="009A7BB1" w:rsidRDefault="009A7BB1" w:rsidP="009A7BB1">
      <w:pPr>
        <w:pStyle w:val="BodyText"/>
      </w:pPr>
    </w:p>
    <w:p w14:paraId="26AB459F" w14:textId="139ABBE8" w:rsidR="00173A79" w:rsidRDefault="00173A79" w:rsidP="00173A79">
      <w:pPr>
        <w:pStyle w:val="BodyText"/>
      </w:pPr>
    </w:p>
    <w:p w14:paraId="32277046" w14:textId="7568E9D5" w:rsidR="00173A79" w:rsidRDefault="00D6720E" w:rsidP="00173A79">
      <w:pPr>
        <w:pStyle w:val="BodyText"/>
        <w:rPr>
          <w:noProof/>
        </w:rPr>
      </w:pPr>
      <w:r w:rsidRPr="00B269A7">
        <w:rPr>
          <w:noProof/>
        </w:rPr>
        <w:drawing>
          <wp:inline distT="0" distB="0" distL="0" distR="0" wp14:anchorId="1521E635" wp14:editId="248DF7D2">
            <wp:extent cx="5941695" cy="35204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150B" w14:textId="70F4AC1C" w:rsidR="009261A7" w:rsidRDefault="009261A7" w:rsidP="00173A79">
      <w:pPr>
        <w:pStyle w:val="BodyText"/>
        <w:rPr>
          <w:noProof/>
        </w:rPr>
      </w:pPr>
    </w:p>
    <w:p w14:paraId="757B9C9D" w14:textId="49DC1712" w:rsidR="009261A7" w:rsidRDefault="009261A7" w:rsidP="00173A79">
      <w:pPr>
        <w:pStyle w:val="BodyText"/>
        <w:rPr>
          <w:noProof/>
        </w:rPr>
      </w:pPr>
    </w:p>
    <w:p w14:paraId="1B6DF2EB" w14:textId="78F1C7B8" w:rsidR="009261A7" w:rsidRDefault="009261A7" w:rsidP="00173A79">
      <w:pPr>
        <w:pStyle w:val="BodyText"/>
        <w:rPr>
          <w:noProof/>
        </w:rPr>
      </w:pPr>
    </w:p>
    <w:p w14:paraId="53926748" w14:textId="3D9FAF98" w:rsidR="009261A7" w:rsidRPr="009A7BB1" w:rsidRDefault="009261A7" w:rsidP="009261A7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Use case: </w:t>
      </w:r>
      <w:r>
        <w:rPr>
          <w:b/>
        </w:rPr>
        <w:t>User adding a move</w:t>
      </w:r>
    </w:p>
    <w:p w14:paraId="32911763" w14:textId="77777777" w:rsidR="009261A7" w:rsidRPr="009A7BB1" w:rsidRDefault="009261A7" w:rsidP="009261A7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Level: </w:t>
      </w:r>
      <w:r>
        <w:rPr>
          <w:b/>
        </w:rPr>
        <w:t>user</w:t>
      </w:r>
    </w:p>
    <w:p w14:paraId="033B0FD4" w14:textId="439B9D36" w:rsidR="009261A7" w:rsidRPr="009A7BB1" w:rsidRDefault="009261A7" w:rsidP="009261A7">
      <w:pPr>
        <w:spacing w:line="240" w:lineRule="auto"/>
        <w:ind w:firstLine="720"/>
        <w:jc w:val="both"/>
        <w:rPr>
          <w:b/>
        </w:rPr>
      </w:pPr>
      <w:r w:rsidRPr="009A7BB1">
        <w:rPr>
          <w:b/>
        </w:rPr>
        <w:t xml:space="preserve">Primary actor: </w:t>
      </w:r>
      <w:r>
        <w:rPr>
          <w:b/>
        </w:rPr>
        <w:t>user</w:t>
      </w:r>
    </w:p>
    <w:p w14:paraId="0BDAE9D9" w14:textId="5C13C022" w:rsidR="009261A7" w:rsidRPr="009A7BB1" w:rsidRDefault="009261A7" w:rsidP="009261A7">
      <w:pPr>
        <w:spacing w:line="240" w:lineRule="auto"/>
        <w:ind w:left="720"/>
        <w:jc w:val="both"/>
        <w:rPr>
          <w:b/>
        </w:rPr>
      </w:pPr>
      <w:r w:rsidRPr="009A7BB1">
        <w:rPr>
          <w:b/>
        </w:rPr>
        <w:t>Main success scenario</w:t>
      </w:r>
      <w:r>
        <w:rPr>
          <w:b/>
        </w:rPr>
        <w:t xml:space="preserve">: person can update the movie they have watched and they can rate and comment in it </w:t>
      </w:r>
    </w:p>
    <w:p w14:paraId="6849D54A" w14:textId="52236CF5" w:rsidR="009261A7" w:rsidRPr="009A7BB1" w:rsidRDefault="009261A7" w:rsidP="009261A7">
      <w:pPr>
        <w:spacing w:line="240" w:lineRule="auto"/>
        <w:ind w:left="720"/>
        <w:jc w:val="both"/>
        <w:rPr>
          <w:b/>
        </w:rPr>
      </w:pPr>
      <w:r w:rsidRPr="009A7BB1">
        <w:rPr>
          <w:b/>
        </w:rPr>
        <w:t>Extensions:</w:t>
      </w:r>
      <w:r>
        <w:rPr>
          <w:b/>
        </w:rPr>
        <w:t>the movie does not exist in DB, the mvie will be created</w:t>
      </w:r>
    </w:p>
    <w:p w14:paraId="6E87CAB6" w14:textId="73887633" w:rsidR="009261A7" w:rsidRDefault="009261A7" w:rsidP="00173A79">
      <w:pPr>
        <w:pStyle w:val="BodyText"/>
      </w:pPr>
    </w:p>
    <w:p w14:paraId="552B7CE2" w14:textId="70585394" w:rsidR="009261A7" w:rsidRPr="00173A79" w:rsidRDefault="00D6720E" w:rsidP="00173A79">
      <w:pPr>
        <w:pStyle w:val="BodyText"/>
      </w:pPr>
      <w:r w:rsidRPr="00B269A7">
        <w:rPr>
          <w:noProof/>
        </w:rPr>
        <w:lastRenderedPageBreak/>
        <w:drawing>
          <wp:inline distT="0" distB="0" distL="0" distR="0" wp14:anchorId="7A21ABE4" wp14:editId="4A31B778">
            <wp:extent cx="5941695" cy="398843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2F397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5"/>
      <w:bookmarkEnd w:id="6"/>
      <w:r w:rsidRPr="00D047E9">
        <w:rPr>
          <w:rFonts w:ascii="Times New Roman" w:hAnsi="Times New Roman"/>
        </w:rPr>
        <w:lastRenderedPageBreak/>
        <w:t>UML Use-Case Diagrams</w:t>
      </w:r>
      <w:bookmarkEnd w:id="7"/>
    </w:p>
    <w:p w14:paraId="2887CAB0" w14:textId="16024048" w:rsidR="008C4393" w:rsidRPr="00D047E9" w:rsidRDefault="00D6720E" w:rsidP="00D047E9">
      <w:pPr>
        <w:pStyle w:val="InfoBlue"/>
      </w:pPr>
      <w:r w:rsidRPr="00B269A7">
        <w:rPr>
          <w:noProof/>
        </w:rPr>
        <w:drawing>
          <wp:inline distT="0" distB="0" distL="0" distR="0" wp14:anchorId="0A1E17E4" wp14:editId="40CD1097">
            <wp:extent cx="5941695" cy="4741545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5CD3" w14:textId="77777777" w:rsidR="005870D1" w:rsidRDefault="005870D1">
      <w:pPr>
        <w:spacing w:line="240" w:lineRule="auto"/>
      </w:pPr>
      <w:r>
        <w:separator/>
      </w:r>
    </w:p>
  </w:endnote>
  <w:endnote w:type="continuationSeparator" w:id="0">
    <w:p w14:paraId="0FAA20CC" w14:textId="77777777" w:rsidR="005870D1" w:rsidRDefault="0058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3C51E8E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B395E9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8B0122" w14:textId="52A295C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870D1">
            <w:fldChar w:fldCharType="begin"/>
          </w:r>
          <w:r w:rsidR="005870D1">
            <w:instrText xml:space="preserve"> DOCPROPERTY "Company"  \* MERGEFORMAT </w:instrText>
          </w:r>
          <w:r w:rsidR="005870D1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5870D1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03DB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B7480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2D6031D8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3E90" w14:textId="77777777" w:rsidR="005870D1" w:rsidRDefault="005870D1">
      <w:pPr>
        <w:spacing w:line="240" w:lineRule="auto"/>
      </w:pPr>
      <w:r>
        <w:separator/>
      </w:r>
    </w:p>
  </w:footnote>
  <w:footnote w:type="continuationSeparator" w:id="0">
    <w:p w14:paraId="10508AFF" w14:textId="77777777" w:rsidR="005870D1" w:rsidRDefault="005870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F1881" w14:textId="77777777" w:rsidR="008C4393" w:rsidRDefault="008C4393">
    <w:pPr>
      <w:rPr>
        <w:sz w:val="24"/>
      </w:rPr>
    </w:pPr>
  </w:p>
  <w:p w14:paraId="2C5BEBF3" w14:textId="77777777" w:rsidR="008C4393" w:rsidRDefault="008C4393">
    <w:pPr>
      <w:pBdr>
        <w:top w:val="single" w:sz="6" w:space="1" w:color="auto"/>
      </w:pBdr>
      <w:rPr>
        <w:sz w:val="24"/>
      </w:rPr>
    </w:pPr>
  </w:p>
  <w:p w14:paraId="5D779002" w14:textId="528AB869" w:rsidR="008C4393" w:rsidRDefault="00F03DBD">
    <w:pPr>
      <w:pBdr>
        <w:bottom w:val="single" w:sz="6" w:space="1" w:color="auto"/>
      </w:pBdr>
      <w:jc w:val="right"/>
    </w:pPr>
    <w:r>
      <w:t>Giurgiu Diana-Ioana</w:t>
    </w:r>
  </w:p>
  <w:p w14:paraId="4EDC888C" w14:textId="40525C15" w:rsidR="0004741B" w:rsidRDefault="00F03DB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30233</w:t>
    </w:r>
  </w:p>
  <w:p w14:paraId="7D6F4B4E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1A8F77B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BC5E1AF" w14:textId="77777777">
      <w:tc>
        <w:tcPr>
          <w:tcW w:w="6379" w:type="dxa"/>
        </w:tcPr>
        <w:p w14:paraId="1F723A82" w14:textId="77777777" w:rsidR="008C4393" w:rsidRDefault="005870D1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C3B58AD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9D69782" w14:textId="77777777">
      <w:tc>
        <w:tcPr>
          <w:tcW w:w="6379" w:type="dxa"/>
        </w:tcPr>
        <w:p w14:paraId="416F9B5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71A81FBD" w14:textId="77777777" w:rsidR="008C4393" w:rsidRDefault="00570E86">
          <w:r>
            <w:t xml:space="preserve">  Date:  &lt;dd/mmm/yy&gt;</w:t>
          </w:r>
        </w:p>
      </w:tc>
    </w:tr>
    <w:tr w:rsidR="008C4393" w14:paraId="66E759DB" w14:textId="77777777">
      <w:tc>
        <w:tcPr>
          <w:tcW w:w="9558" w:type="dxa"/>
          <w:gridSpan w:val="2"/>
        </w:tcPr>
        <w:p w14:paraId="187F4E31" w14:textId="77777777" w:rsidR="008C4393" w:rsidRDefault="00570E86">
          <w:r>
            <w:t>&lt;document identifier&gt;</w:t>
          </w:r>
        </w:p>
      </w:tc>
    </w:tr>
  </w:tbl>
  <w:p w14:paraId="546F1F44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0F6FDC"/>
    <w:rsid w:val="001141FC"/>
    <w:rsid w:val="00173A79"/>
    <w:rsid w:val="002D02EB"/>
    <w:rsid w:val="0056530F"/>
    <w:rsid w:val="00570E86"/>
    <w:rsid w:val="005870D1"/>
    <w:rsid w:val="00664E4B"/>
    <w:rsid w:val="006C543D"/>
    <w:rsid w:val="0075557C"/>
    <w:rsid w:val="008C4393"/>
    <w:rsid w:val="0090593F"/>
    <w:rsid w:val="009261A7"/>
    <w:rsid w:val="009A7BB1"/>
    <w:rsid w:val="00C709E3"/>
    <w:rsid w:val="00C71384"/>
    <w:rsid w:val="00D047E9"/>
    <w:rsid w:val="00D41596"/>
    <w:rsid w:val="00D6720E"/>
    <w:rsid w:val="00D720D3"/>
    <w:rsid w:val="00F03DB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E8535"/>
  <w15:docId w15:val="{06FF2E84-6183-4E6A-97CE-5A741199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F03DBD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 </cp:lastModifiedBy>
  <cp:revision>2</cp:revision>
  <dcterms:created xsi:type="dcterms:W3CDTF">2019-04-03T17:24:00Z</dcterms:created>
  <dcterms:modified xsi:type="dcterms:W3CDTF">2019-04-03T17:24:00Z</dcterms:modified>
</cp:coreProperties>
</file>